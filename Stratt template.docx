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FBA1" w14:textId="77777777" w:rsidR="00926033" w:rsidRDefault="00926033" w:rsidP="00E46020"/>
    <w:p w14:paraId="30AA3099" w14:textId="77777777" w:rsidR="00A06566" w:rsidRDefault="00A06566" w:rsidP="00E46020">
      <w:bookmarkStart w:id="0" w:name="_Hlk50469634"/>
    </w:p>
    <w:p w14:paraId="0C1720A5" w14:textId="77777777" w:rsidR="00A06566" w:rsidRPr="00E9230E" w:rsidRDefault="00A06566" w:rsidP="000B7408">
      <w:pPr>
        <w:tabs>
          <w:tab w:val="left" w:pos="2835"/>
        </w:tabs>
        <w:rPr>
          <w:sz w:val="20"/>
          <w:szCs w:val="20"/>
        </w:rPr>
      </w:pPr>
    </w:p>
    <w:p w14:paraId="6E4C2338" w14:textId="77777777" w:rsidR="00A06566" w:rsidRPr="00E9230E" w:rsidRDefault="00A06566" w:rsidP="000B7408">
      <w:pPr>
        <w:tabs>
          <w:tab w:val="left" w:pos="2835"/>
        </w:tabs>
        <w:rPr>
          <w:sz w:val="20"/>
          <w:szCs w:val="20"/>
        </w:rPr>
      </w:pPr>
      <w:r w:rsidRPr="00E9230E">
        <w:rPr>
          <w:b/>
          <w:sz w:val="20"/>
          <w:szCs w:val="20"/>
        </w:rPr>
        <w:t>Na</w:t>
      </w:r>
      <w:r w:rsidR="000B7408">
        <w:rPr>
          <w:b/>
          <w:sz w:val="20"/>
          <w:szCs w:val="20"/>
        </w:rPr>
        <w:t>am</w:t>
      </w:r>
      <w:r w:rsidR="000B7408">
        <w:rPr>
          <w:b/>
          <w:sz w:val="20"/>
          <w:szCs w:val="20"/>
        </w:rPr>
        <w:tab/>
      </w:r>
      <w:r w:rsidR="000B7408">
        <w:rPr>
          <w:b/>
          <w:sz w:val="20"/>
          <w:szCs w:val="20"/>
        </w:rPr>
        <w:tab/>
      </w:r>
      <w:r w:rsidR="000B7408">
        <w:rPr>
          <w:b/>
          <w:sz w:val="20"/>
          <w:szCs w:val="20"/>
        </w:rPr>
        <w:tab/>
      </w:r>
      <w:r w:rsidRPr="00E9230E">
        <w:rPr>
          <w:sz w:val="20"/>
          <w:szCs w:val="20"/>
        </w:rPr>
        <w:t>:</w:t>
      </w:r>
      <w:r w:rsidRPr="00E9230E">
        <w:rPr>
          <w:sz w:val="20"/>
          <w:szCs w:val="20"/>
        </w:rPr>
        <w:tab/>
      </w:r>
    </w:p>
    <w:p w14:paraId="79F00DE8" w14:textId="77777777" w:rsidR="00A06566" w:rsidRPr="00E9230E" w:rsidRDefault="00A06566" w:rsidP="000B7408">
      <w:pPr>
        <w:tabs>
          <w:tab w:val="left" w:pos="2835"/>
        </w:tabs>
        <w:rPr>
          <w:sz w:val="20"/>
          <w:szCs w:val="20"/>
        </w:rPr>
      </w:pPr>
    </w:p>
    <w:p w14:paraId="09527326" w14:textId="77777777" w:rsidR="00A06566" w:rsidRPr="00E9230E" w:rsidRDefault="00A06566" w:rsidP="000B7408">
      <w:pPr>
        <w:tabs>
          <w:tab w:val="left" w:pos="2835"/>
        </w:tabs>
        <w:rPr>
          <w:sz w:val="20"/>
          <w:szCs w:val="20"/>
        </w:rPr>
      </w:pPr>
      <w:r w:rsidRPr="00E9230E">
        <w:rPr>
          <w:b/>
          <w:sz w:val="20"/>
          <w:szCs w:val="20"/>
        </w:rPr>
        <w:t>Vacature</w:t>
      </w:r>
      <w:r w:rsidR="00E90A7E" w:rsidRPr="00E9230E">
        <w:rPr>
          <w:b/>
          <w:sz w:val="20"/>
          <w:szCs w:val="20"/>
        </w:rPr>
        <w:t xml:space="preserve"> </w:t>
      </w:r>
      <w:r w:rsidRPr="00E9230E">
        <w:rPr>
          <w:sz w:val="20"/>
          <w:szCs w:val="20"/>
        </w:rPr>
        <w:tab/>
      </w:r>
      <w:r w:rsidR="000B7408">
        <w:rPr>
          <w:sz w:val="20"/>
          <w:szCs w:val="20"/>
        </w:rPr>
        <w:tab/>
      </w:r>
      <w:r w:rsidR="000B7408">
        <w:rPr>
          <w:sz w:val="20"/>
          <w:szCs w:val="20"/>
        </w:rPr>
        <w:tab/>
      </w:r>
      <w:r w:rsidRPr="00E9230E">
        <w:rPr>
          <w:sz w:val="20"/>
          <w:szCs w:val="20"/>
        </w:rPr>
        <w:t>:</w:t>
      </w:r>
      <w:r w:rsidRPr="00E9230E">
        <w:rPr>
          <w:sz w:val="20"/>
          <w:szCs w:val="20"/>
        </w:rPr>
        <w:tab/>
      </w:r>
      <w:r w:rsidR="00E90A7E" w:rsidRPr="00E9230E">
        <w:rPr>
          <w:sz w:val="20"/>
          <w:szCs w:val="20"/>
        </w:rPr>
        <w:t>in</w:t>
      </w:r>
      <w:r w:rsidR="00E63E42" w:rsidRPr="00E9230E">
        <w:rPr>
          <w:sz w:val="20"/>
          <w:szCs w:val="20"/>
        </w:rPr>
        <w:t>cl</w:t>
      </w:r>
      <w:r w:rsidR="00E90A7E" w:rsidRPr="00E9230E">
        <w:rPr>
          <w:sz w:val="20"/>
          <w:szCs w:val="20"/>
        </w:rPr>
        <w:t xml:space="preserve">. Opdrachtgever </w:t>
      </w:r>
    </w:p>
    <w:p w14:paraId="3B1821A4" w14:textId="77777777" w:rsidR="00A06566" w:rsidRPr="00E9230E" w:rsidRDefault="00A06566" w:rsidP="000B7408">
      <w:pPr>
        <w:tabs>
          <w:tab w:val="left" w:pos="2835"/>
        </w:tabs>
        <w:rPr>
          <w:sz w:val="20"/>
          <w:szCs w:val="20"/>
        </w:rPr>
      </w:pPr>
    </w:p>
    <w:p w14:paraId="27CF6A32" w14:textId="77777777" w:rsidR="00AF3163" w:rsidRPr="00E9230E" w:rsidRDefault="007F3D06" w:rsidP="000B7408">
      <w:pPr>
        <w:tabs>
          <w:tab w:val="left" w:pos="2835"/>
        </w:tabs>
        <w:rPr>
          <w:sz w:val="20"/>
          <w:szCs w:val="20"/>
        </w:rPr>
      </w:pPr>
      <w:r w:rsidRPr="00E9230E">
        <w:rPr>
          <w:b/>
          <w:sz w:val="20"/>
          <w:szCs w:val="20"/>
        </w:rPr>
        <w:t>Relevante</w:t>
      </w:r>
      <w:r w:rsidR="00A06566" w:rsidRPr="00E9230E">
        <w:rPr>
          <w:b/>
          <w:sz w:val="20"/>
          <w:szCs w:val="20"/>
        </w:rPr>
        <w:t xml:space="preserve"> </w:t>
      </w:r>
      <w:r w:rsidR="00E90A7E" w:rsidRPr="00E9230E">
        <w:rPr>
          <w:b/>
          <w:i/>
          <w:iCs/>
          <w:sz w:val="20"/>
          <w:szCs w:val="20"/>
        </w:rPr>
        <w:t>ervaring</w:t>
      </w:r>
      <w:r w:rsidR="00A06566" w:rsidRPr="00E9230E">
        <w:rPr>
          <w:sz w:val="20"/>
          <w:szCs w:val="20"/>
        </w:rPr>
        <w:tab/>
      </w:r>
      <w:r w:rsidR="000B7408">
        <w:rPr>
          <w:sz w:val="20"/>
          <w:szCs w:val="20"/>
        </w:rPr>
        <w:tab/>
      </w:r>
      <w:r w:rsidR="000B7408">
        <w:rPr>
          <w:sz w:val="20"/>
          <w:szCs w:val="20"/>
        </w:rPr>
        <w:tab/>
      </w:r>
      <w:r w:rsidR="00A06566" w:rsidRPr="00E9230E">
        <w:rPr>
          <w:sz w:val="20"/>
          <w:szCs w:val="20"/>
        </w:rPr>
        <w:t>:</w:t>
      </w:r>
      <w:r w:rsidR="00A06566" w:rsidRPr="00E9230E">
        <w:rPr>
          <w:sz w:val="20"/>
          <w:szCs w:val="20"/>
        </w:rPr>
        <w:tab/>
      </w:r>
      <w:r w:rsidR="00E90A7E" w:rsidRPr="00E9230E">
        <w:rPr>
          <w:sz w:val="20"/>
          <w:szCs w:val="20"/>
        </w:rPr>
        <w:t>ervaring aangepast</w:t>
      </w:r>
    </w:p>
    <w:p w14:paraId="5B29BCEE" w14:textId="77777777" w:rsidR="00A06566" w:rsidRPr="00E9230E" w:rsidRDefault="00A06566" w:rsidP="000B7408">
      <w:pPr>
        <w:tabs>
          <w:tab w:val="left" w:pos="2835"/>
        </w:tabs>
        <w:rPr>
          <w:sz w:val="20"/>
          <w:szCs w:val="20"/>
        </w:rPr>
      </w:pPr>
    </w:p>
    <w:p w14:paraId="6B41DC36" w14:textId="77777777" w:rsidR="00A06566" w:rsidRPr="00E9230E" w:rsidRDefault="00A06566" w:rsidP="000B7408">
      <w:pPr>
        <w:tabs>
          <w:tab w:val="left" w:pos="2835"/>
        </w:tabs>
        <w:rPr>
          <w:sz w:val="20"/>
          <w:szCs w:val="20"/>
        </w:rPr>
      </w:pPr>
      <w:r w:rsidRPr="00E9230E">
        <w:rPr>
          <w:b/>
          <w:sz w:val="20"/>
          <w:szCs w:val="20"/>
        </w:rPr>
        <w:t>Hoogst genoten opleiding</w:t>
      </w:r>
      <w:r w:rsidRPr="00E9230E">
        <w:rPr>
          <w:sz w:val="20"/>
          <w:szCs w:val="20"/>
        </w:rPr>
        <w:tab/>
        <w:t>:</w:t>
      </w:r>
      <w:r w:rsidRPr="00E9230E">
        <w:rPr>
          <w:sz w:val="20"/>
          <w:szCs w:val="20"/>
        </w:rPr>
        <w:tab/>
      </w:r>
    </w:p>
    <w:p w14:paraId="58A9F715" w14:textId="77777777" w:rsidR="00A06566" w:rsidRPr="00E9230E" w:rsidRDefault="00A06566" w:rsidP="000B7408">
      <w:pPr>
        <w:tabs>
          <w:tab w:val="left" w:pos="2835"/>
        </w:tabs>
        <w:rPr>
          <w:sz w:val="20"/>
          <w:szCs w:val="20"/>
        </w:rPr>
      </w:pPr>
    </w:p>
    <w:p w14:paraId="0B78B706" w14:textId="77777777" w:rsidR="00A06566" w:rsidRPr="00E9230E" w:rsidRDefault="00A06566" w:rsidP="000B7408">
      <w:pPr>
        <w:tabs>
          <w:tab w:val="left" w:pos="2835"/>
        </w:tabs>
        <w:rPr>
          <w:sz w:val="20"/>
          <w:szCs w:val="20"/>
        </w:rPr>
      </w:pPr>
      <w:r w:rsidRPr="00E9230E">
        <w:rPr>
          <w:b/>
          <w:strike/>
          <w:sz w:val="20"/>
          <w:szCs w:val="20"/>
        </w:rPr>
        <w:t>Tarief</w:t>
      </w:r>
      <w:r w:rsidR="00AF3163" w:rsidRPr="00E9230E">
        <w:rPr>
          <w:b/>
          <w:sz w:val="20"/>
          <w:szCs w:val="20"/>
        </w:rPr>
        <w:t xml:space="preserve"> / salaris</w:t>
      </w:r>
      <w:r w:rsidRPr="00E9230E">
        <w:rPr>
          <w:b/>
          <w:sz w:val="20"/>
          <w:szCs w:val="20"/>
        </w:rPr>
        <w:tab/>
      </w:r>
      <w:r w:rsidR="000B7408">
        <w:rPr>
          <w:b/>
          <w:sz w:val="20"/>
          <w:szCs w:val="20"/>
        </w:rPr>
        <w:tab/>
      </w:r>
      <w:r w:rsidR="000B7408">
        <w:rPr>
          <w:b/>
          <w:sz w:val="20"/>
          <w:szCs w:val="20"/>
        </w:rPr>
        <w:tab/>
      </w:r>
      <w:r w:rsidRPr="00E9230E">
        <w:rPr>
          <w:sz w:val="20"/>
          <w:szCs w:val="20"/>
        </w:rPr>
        <w:t>:</w:t>
      </w:r>
      <w:r w:rsidRPr="00E9230E">
        <w:rPr>
          <w:sz w:val="20"/>
          <w:szCs w:val="20"/>
        </w:rPr>
        <w:tab/>
      </w:r>
      <w:r w:rsidR="00E90A7E" w:rsidRPr="00E9230E">
        <w:rPr>
          <w:sz w:val="20"/>
          <w:szCs w:val="20"/>
        </w:rPr>
        <w:t>Geen tarief benoemen bij detachering</w:t>
      </w:r>
    </w:p>
    <w:p w14:paraId="31122537" w14:textId="77777777" w:rsidR="00E90A7E" w:rsidRPr="00E9230E" w:rsidRDefault="00E90A7E" w:rsidP="000B7408">
      <w:pPr>
        <w:tabs>
          <w:tab w:val="left" w:pos="2835"/>
        </w:tabs>
        <w:rPr>
          <w:sz w:val="20"/>
          <w:szCs w:val="20"/>
        </w:rPr>
      </w:pPr>
      <w:r w:rsidRPr="00E9230E">
        <w:rPr>
          <w:sz w:val="20"/>
          <w:szCs w:val="20"/>
        </w:rPr>
        <w:tab/>
      </w:r>
      <w:r w:rsidRPr="00E9230E">
        <w:rPr>
          <w:sz w:val="20"/>
          <w:szCs w:val="20"/>
        </w:rPr>
        <w:tab/>
      </w:r>
      <w:r w:rsidR="000B7408">
        <w:rPr>
          <w:sz w:val="20"/>
          <w:szCs w:val="20"/>
        </w:rPr>
        <w:tab/>
      </w:r>
      <w:r w:rsidR="000B7408">
        <w:rPr>
          <w:sz w:val="20"/>
          <w:szCs w:val="20"/>
        </w:rPr>
        <w:tab/>
      </w:r>
      <w:r w:rsidR="000B7408">
        <w:rPr>
          <w:sz w:val="20"/>
          <w:szCs w:val="20"/>
        </w:rPr>
        <w:tab/>
      </w:r>
      <w:r w:rsidRPr="00E9230E">
        <w:rPr>
          <w:sz w:val="20"/>
          <w:szCs w:val="20"/>
        </w:rPr>
        <w:t xml:space="preserve">Emolumenten benoemen </w:t>
      </w:r>
    </w:p>
    <w:p w14:paraId="202A8620" w14:textId="77777777" w:rsidR="00E90A7E" w:rsidRPr="00E9230E" w:rsidRDefault="00E90A7E" w:rsidP="000B7408">
      <w:pPr>
        <w:tabs>
          <w:tab w:val="left" w:pos="2835"/>
        </w:tabs>
        <w:rPr>
          <w:sz w:val="20"/>
          <w:szCs w:val="20"/>
        </w:rPr>
      </w:pPr>
      <w:r w:rsidRPr="00E9230E">
        <w:rPr>
          <w:sz w:val="20"/>
          <w:szCs w:val="20"/>
        </w:rPr>
        <w:tab/>
      </w:r>
      <w:r w:rsidRPr="00E9230E">
        <w:rPr>
          <w:sz w:val="20"/>
          <w:szCs w:val="20"/>
        </w:rPr>
        <w:tab/>
      </w:r>
      <w:r w:rsidR="000B7408">
        <w:rPr>
          <w:sz w:val="20"/>
          <w:szCs w:val="20"/>
        </w:rPr>
        <w:tab/>
      </w:r>
      <w:r w:rsidR="000B7408">
        <w:rPr>
          <w:sz w:val="20"/>
          <w:szCs w:val="20"/>
        </w:rPr>
        <w:tab/>
      </w:r>
      <w:r w:rsidR="000B7408">
        <w:rPr>
          <w:sz w:val="20"/>
          <w:szCs w:val="20"/>
        </w:rPr>
        <w:tab/>
      </w:r>
      <w:r w:rsidRPr="00E9230E">
        <w:rPr>
          <w:sz w:val="20"/>
          <w:szCs w:val="20"/>
        </w:rPr>
        <w:t xml:space="preserve">ADV/Bonus/13e maand/Auto </w:t>
      </w:r>
    </w:p>
    <w:p w14:paraId="1A68369F" w14:textId="77777777" w:rsidR="00E90A7E" w:rsidRPr="00E9230E" w:rsidRDefault="00E90A7E" w:rsidP="000B7408">
      <w:pPr>
        <w:tabs>
          <w:tab w:val="left" w:pos="2835"/>
        </w:tabs>
        <w:rPr>
          <w:sz w:val="20"/>
          <w:szCs w:val="20"/>
        </w:rPr>
      </w:pPr>
      <w:r w:rsidRPr="00E9230E">
        <w:rPr>
          <w:sz w:val="20"/>
          <w:szCs w:val="20"/>
        </w:rPr>
        <w:tab/>
      </w:r>
      <w:r w:rsidRPr="00E9230E">
        <w:rPr>
          <w:sz w:val="20"/>
          <w:szCs w:val="20"/>
        </w:rPr>
        <w:tab/>
      </w:r>
      <w:r w:rsidR="000B7408">
        <w:rPr>
          <w:sz w:val="20"/>
          <w:szCs w:val="20"/>
        </w:rPr>
        <w:tab/>
      </w:r>
      <w:r w:rsidR="000B7408">
        <w:rPr>
          <w:sz w:val="20"/>
          <w:szCs w:val="20"/>
        </w:rPr>
        <w:tab/>
      </w:r>
      <w:r w:rsidR="000B7408">
        <w:rPr>
          <w:sz w:val="20"/>
          <w:szCs w:val="20"/>
        </w:rPr>
        <w:tab/>
      </w:r>
      <w:r w:rsidRPr="00E9230E">
        <w:rPr>
          <w:sz w:val="20"/>
          <w:szCs w:val="20"/>
        </w:rPr>
        <w:t xml:space="preserve">Salaris altijd per maand obv fulltime </w:t>
      </w:r>
    </w:p>
    <w:p w14:paraId="2B041FB2" w14:textId="77777777" w:rsidR="00A06566" w:rsidRPr="00E9230E" w:rsidRDefault="00A06566" w:rsidP="000B7408">
      <w:pPr>
        <w:tabs>
          <w:tab w:val="left" w:pos="2835"/>
        </w:tabs>
        <w:rPr>
          <w:b/>
          <w:bCs/>
          <w:sz w:val="20"/>
          <w:szCs w:val="20"/>
        </w:rPr>
      </w:pPr>
    </w:p>
    <w:p w14:paraId="5840B067" w14:textId="77777777" w:rsidR="00A06566" w:rsidRPr="00E9230E" w:rsidRDefault="00A06566" w:rsidP="000B7408">
      <w:pPr>
        <w:tabs>
          <w:tab w:val="clear" w:pos="1843"/>
          <w:tab w:val="clear" w:pos="2127"/>
          <w:tab w:val="left" w:pos="2835"/>
        </w:tabs>
        <w:rPr>
          <w:sz w:val="20"/>
          <w:szCs w:val="20"/>
        </w:rPr>
      </w:pPr>
      <w:r w:rsidRPr="00E9230E">
        <w:rPr>
          <w:b/>
          <w:bCs/>
          <w:sz w:val="20"/>
          <w:szCs w:val="20"/>
        </w:rPr>
        <w:t>Beschikbaar vanaf</w:t>
      </w:r>
      <w:r w:rsidRPr="00E9230E">
        <w:rPr>
          <w:sz w:val="20"/>
          <w:szCs w:val="20"/>
        </w:rPr>
        <w:tab/>
        <w:t>:</w:t>
      </w:r>
      <w:r w:rsidRPr="00E9230E">
        <w:rPr>
          <w:sz w:val="20"/>
          <w:szCs w:val="20"/>
        </w:rPr>
        <w:tab/>
      </w:r>
      <w:r w:rsidR="00736605" w:rsidRPr="00E9230E">
        <w:rPr>
          <w:sz w:val="20"/>
          <w:szCs w:val="20"/>
        </w:rPr>
        <w:t xml:space="preserve">Altijd checken </w:t>
      </w:r>
    </w:p>
    <w:p w14:paraId="44BC36DC" w14:textId="77777777" w:rsidR="00A06566" w:rsidRPr="00E9230E" w:rsidRDefault="00A06566" w:rsidP="000B7408">
      <w:pPr>
        <w:tabs>
          <w:tab w:val="left" w:pos="2835"/>
        </w:tabs>
        <w:rPr>
          <w:sz w:val="20"/>
          <w:szCs w:val="20"/>
        </w:rPr>
      </w:pPr>
    </w:p>
    <w:p w14:paraId="03916ECA" w14:textId="77777777" w:rsidR="00A74346" w:rsidRPr="00E9230E" w:rsidRDefault="00F274F6" w:rsidP="000B7408">
      <w:pPr>
        <w:tabs>
          <w:tab w:val="left" w:pos="2835"/>
        </w:tabs>
        <w:rPr>
          <w:b/>
          <w:bCs/>
          <w:sz w:val="20"/>
          <w:szCs w:val="20"/>
        </w:rPr>
      </w:pPr>
      <w:r w:rsidRPr="00E9230E">
        <w:rPr>
          <w:b/>
          <w:bCs/>
          <w:sz w:val="20"/>
          <w:szCs w:val="20"/>
          <w:highlight w:val="yellow"/>
        </w:rPr>
        <w:t>Aantal uur beschikbaar</w:t>
      </w:r>
      <w:r w:rsidRPr="00E9230E">
        <w:rPr>
          <w:b/>
          <w:bCs/>
          <w:sz w:val="20"/>
          <w:szCs w:val="20"/>
          <w:highlight w:val="yellow"/>
        </w:rPr>
        <w:tab/>
        <w:t>:</w:t>
      </w:r>
      <w:r w:rsidRPr="00E9230E">
        <w:rPr>
          <w:b/>
          <w:bCs/>
          <w:sz w:val="20"/>
          <w:szCs w:val="20"/>
        </w:rPr>
        <w:tab/>
      </w:r>
    </w:p>
    <w:p w14:paraId="7D53FF31" w14:textId="77777777" w:rsidR="00AF3163" w:rsidRPr="00E9230E" w:rsidRDefault="00AF3163" w:rsidP="000B7408">
      <w:pPr>
        <w:tabs>
          <w:tab w:val="left" w:pos="2835"/>
        </w:tabs>
        <w:rPr>
          <w:sz w:val="20"/>
          <w:szCs w:val="20"/>
        </w:rPr>
      </w:pPr>
    </w:p>
    <w:p w14:paraId="1A71E367" w14:textId="77777777" w:rsidR="00A06566" w:rsidRPr="00E9230E" w:rsidRDefault="00A06566" w:rsidP="000B7408">
      <w:pPr>
        <w:tabs>
          <w:tab w:val="left" w:pos="2835"/>
        </w:tabs>
        <w:rPr>
          <w:sz w:val="20"/>
          <w:szCs w:val="20"/>
        </w:rPr>
      </w:pPr>
      <w:r w:rsidRPr="00E9230E">
        <w:rPr>
          <w:b/>
          <w:sz w:val="20"/>
          <w:szCs w:val="20"/>
        </w:rPr>
        <w:t>Ambitie</w:t>
      </w:r>
      <w:r w:rsidR="0076221C" w:rsidRPr="00E9230E">
        <w:rPr>
          <w:b/>
          <w:sz w:val="20"/>
          <w:szCs w:val="20"/>
        </w:rPr>
        <w:t xml:space="preserve"> </w:t>
      </w:r>
      <w:r w:rsidR="00736605" w:rsidRPr="00E9230E">
        <w:rPr>
          <w:b/>
          <w:sz w:val="20"/>
          <w:szCs w:val="20"/>
          <w:highlight w:val="yellow"/>
        </w:rPr>
        <w:t>/</w:t>
      </w:r>
      <w:r w:rsidR="0076221C" w:rsidRPr="00E9230E">
        <w:rPr>
          <w:b/>
          <w:sz w:val="20"/>
          <w:szCs w:val="20"/>
        </w:rPr>
        <w:t xml:space="preserve"> m</w:t>
      </w:r>
      <w:r w:rsidRPr="00E9230E">
        <w:rPr>
          <w:b/>
          <w:sz w:val="20"/>
          <w:szCs w:val="20"/>
        </w:rPr>
        <w:t>otivatie</w:t>
      </w:r>
      <w:r w:rsidRPr="00E9230E">
        <w:rPr>
          <w:b/>
          <w:sz w:val="20"/>
          <w:szCs w:val="20"/>
        </w:rPr>
        <w:tab/>
      </w:r>
      <w:r w:rsidR="0026381C">
        <w:rPr>
          <w:b/>
          <w:sz w:val="20"/>
          <w:szCs w:val="20"/>
        </w:rPr>
        <w:tab/>
      </w:r>
      <w:r w:rsidRPr="00E9230E">
        <w:rPr>
          <w:sz w:val="20"/>
          <w:szCs w:val="20"/>
        </w:rPr>
        <w:t>:</w:t>
      </w:r>
      <w:r w:rsidR="00736605" w:rsidRPr="00E9230E">
        <w:rPr>
          <w:sz w:val="20"/>
          <w:szCs w:val="20"/>
        </w:rPr>
        <w:tab/>
      </w:r>
      <w:r w:rsidR="000844F7" w:rsidRPr="00E9230E">
        <w:rPr>
          <w:sz w:val="20"/>
          <w:szCs w:val="20"/>
        </w:rPr>
        <w:t>Kort motiveren waarom iemand past</w:t>
      </w:r>
    </w:p>
    <w:p w14:paraId="1E2DAFC6" w14:textId="77777777" w:rsidR="000844F7" w:rsidRPr="00E9230E" w:rsidRDefault="000844F7" w:rsidP="000B7408">
      <w:pPr>
        <w:tabs>
          <w:tab w:val="left" w:pos="2835"/>
        </w:tabs>
        <w:rPr>
          <w:sz w:val="20"/>
          <w:szCs w:val="20"/>
        </w:rPr>
      </w:pPr>
      <w:r w:rsidRPr="00E9230E">
        <w:rPr>
          <w:sz w:val="20"/>
          <w:szCs w:val="20"/>
        </w:rPr>
        <w:tab/>
      </w:r>
      <w:r w:rsidRPr="00E9230E">
        <w:rPr>
          <w:sz w:val="20"/>
          <w:szCs w:val="20"/>
        </w:rPr>
        <w:tab/>
      </w:r>
      <w:r w:rsidR="0026381C">
        <w:rPr>
          <w:sz w:val="20"/>
          <w:szCs w:val="20"/>
        </w:rPr>
        <w:tab/>
      </w:r>
      <w:r w:rsidR="0026381C">
        <w:rPr>
          <w:sz w:val="20"/>
          <w:szCs w:val="20"/>
        </w:rPr>
        <w:tab/>
      </w:r>
      <w:r w:rsidR="0026381C">
        <w:rPr>
          <w:sz w:val="20"/>
          <w:szCs w:val="20"/>
        </w:rPr>
        <w:tab/>
      </w:r>
      <w:r w:rsidRPr="00E9230E">
        <w:rPr>
          <w:sz w:val="20"/>
          <w:szCs w:val="20"/>
        </w:rPr>
        <w:t xml:space="preserve">Disciplines en relevante projecten/bedrijven </w:t>
      </w:r>
    </w:p>
    <w:p w14:paraId="59BD1219" w14:textId="77777777" w:rsidR="000844F7" w:rsidRPr="00E9230E" w:rsidRDefault="000844F7" w:rsidP="000B7408">
      <w:pPr>
        <w:tabs>
          <w:tab w:val="left" w:pos="2835"/>
        </w:tabs>
        <w:rPr>
          <w:sz w:val="20"/>
          <w:szCs w:val="20"/>
        </w:rPr>
      </w:pPr>
      <w:r w:rsidRPr="00E9230E">
        <w:rPr>
          <w:sz w:val="20"/>
          <w:szCs w:val="20"/>
        </w:rPr>
        <w:tab/>
      </w:r>
      <w:r w:rsidRPr="00E9230E">
        <w:rPr>
          <w:sz w:val="20"/>
          <w:szCs w:val="20"/>
        </w:rPr>
        <w:tab/>
      </w:r>
      <w:r w:rsidR="0026381C">
        <w:rPr>
          <w:sz w:val="20"/>
          <w:szCs w:val="20"/>
        </w:rPr>
        <w:tab/>
      </w:r>
      <w:r w:rsidR="0026381C">
        <w:rPr>
          <w:sz w:val="20"/>
          <w:szCs w:val="20"/>
        </w:rPr>
        <w:tab/>
      </w:r>
      <w:r w:rsidR="0026381C">
        <w:rPr>
          <w:sz w:val="20"/>
          <w:szCs w:val="20"/>
        </w:rPr>
        <w:tab/>
      </w:r>
      <w:r w:rsidRPr="00E9230E">
        <w:rPr>
          <w:sz w:val="20"/>
          <w:szCs w:val="20"/>
        </w:rPr>
        <w:t xml:space="preserve">Raakvlakken met de business en functie </w:t>
      </w:r>
    </w:p>
    <w:p w14:paraId="456C3AC0" w14:textId="77777777" w:rsidR="000844F7" w:rsidRPr="00E9230E" w:rsidRDefault="000844F7" w:rsidP="000B7408">
      <w:pPr>
        <w:tabs>
          <w:tab w:val="left" w:pos="2835"/>
        </w:tabs>
        <w:rPr>
          <w:b/>
          <w:sz w:val="20"/>
          <w:szCs w:val="20"/>
        </w:rPr>
      </w:pPr>
      <w:r w:rsidRPr="00E9230E">
        <w:rPr>
          <w:sz w:val="20"/>
          <w:szCs w:val="20"/>
        </w:rPr>
        <w:tab/>
      </w:r>
      <w:r w:rsidRPr="00E9230E">
        <w:rPr>
          <w:sz w:val="20"/>
          <w:szCs w:val="20"/>
        </w:rPr>
        <w:tab/>
      </w:r>
      <w:r w:rsidR="0026381C">
        <w:rPr>
          <w:sz w:val="20"/>
          <w:szCs w:val="20"/>
        </w:rPr>
        <w:tab/>
      </w:r>
      <w:r w:rsidR="0026381C">
        <w:rPr>
          <w:sz w:val="20"/>
          <w:szCs w:val="20"/>
        </w:rPr>
        <w:tab/>
      </w:r>
      <w:r w:rsidR="0026381C">
        <w:rPr>
          <w:sz w:val="20"/>
          <w:szCs w:val="20"/>
        </w:rPr>
        <w:tab/>
      </w:r>
      <w:r w:rsidRPr="00E9230E">
        <w:rPr>
          <w:sz w:val="20"/>
          <w:szCs w:val="20"/>
        </w:rPr>
        <w:t xml:space="preserve">Ambitie alleen bij vaste baan </w:t>
      </w:r>
    </w:p>
    <w:p w14:paraId="6416A047" w14:textId="77777777" w:rsidR="00AF3163" w:rsidRPr="00E9230E" w:rsidRDefault="00AF3163" w:rsidP="000B7408">
      <w:pPr>
        <w:tabs>
          <w:tab w:val="left" w:pos="2835"/>
        </w:tabs>
        <w:rPr>
          <w:sz w:val="20"/>
          <w:szCs w:val="20"/>
        </w:rPr>
      </w:pPr>
    </w:p>
    <w:p w14:paraId="530FBD67" w14:textId="77777777" w:rsidR="00A06566" w:rsidRPr="00E9230E" w:rsidRDefault="00A06566" w:rsidP="000B7408">
      <w:pPr>
        <w:tabs>
          <w:tab w:val="left" w:pos="2835"/>
        </w:tabs>
        <w:rPr>
          <w:sz w:val="20"/>
          <w:szCs w:val="20"/>
        </w:rPr>
      </w:pPr>
      <w:r w:rsidRPr="00E9230E">
        <w:rPr>
          <w:b/>
          <w:sz w:val="20"/>
          <w:szCs w:val="20"/>
        </w:rPr>
        <w:t>Referentie</w:t>
      </w:r>
      <w:r w:rsidR="000844F7" w:rsidRPr="00E9230E">
        <w:rPr>
          <w:b/>
          <w:strike/>
          <w:sz w:val="20"/>
          <w:szCs w:val="20"/>
          <w:highlight w:val="yellow"/>
        </w:rPr>
        <w:t>s</w:t>
      </w:r>
      <w:r w:rsidRPr="00E9230E">
        <w:rPr>
          <w:b/>
          <w:sz w:val="20"/>
          <w:szCs w:val="20"/>
        </w:rPr>
        <w:tab/>
      </w:r>
      <w:r w:rsidR="0026381C">
        <w:rPr>
          <w:b/>
          <w:sz w:val="20"/>
          <w:szCs w:val="20"/>
        </w:rPr>
        <w:tab/>
      </w:r>
      <w:r w:rsidR="0026381C">
        <w:rPr>
          <w:b/>
          <w:sz w:val="20"/>
          <w:szCs w:val="20"/>
        </w:rPr>
        <w:tab/>
      </w:r>
      <w:r w:rsidRPr="00E9230E">
        <w:rPr>
          <w:sz w:val="20"/>
          <w:szCs w:val="20"/>
        </w:rPr>
        <w:t>:</w:t>
      </w:r>
      <w:r w:rsidRPr="00E9230E">
        <w:rPr>
          <w:sz w:val="20"/>
          <w:szCs w:val="20"/>
        </w:rPr>
        <w:tab/>
      </w:r>
      <w:r w:rsidR="000844F7" w:rsidRPr="00E9230E">
        <w:rPr>
          <w:sz w:val="20"/>
          <w:szCs w:val="20"/>
        </w:rPr>
        <w:t xml:space="preserve">Zorgen voor juiste persoon, management positie </w:t>
      </w:r>
    </w:p>
    <w:p w14:paraId="1DE1EAB1" w14:textId="77777777" w:rsidR="000844F7" w:rsidRPr="00E9230E" w:rsidRDefault="000844F7" w:rsidP="000B7408">
      <w:pPr>
        <w:tabs>
          <w:tab w:val="left" w:pos="2835"/>
        </w:tabs>
        <w:rPr>
          <w:sz w:val="20"/>
          <w:szCs w:val="20"/>
        </w:rPr>
      </w:pPr>
      <w:r w:rsidRPr="00E9230E">
        <w:rPr>
          <w:sz w:val="20"/>
          <w:szCs w:val="20"/>
        </w:rPr>
        <w:tab/>
      </w:r>
      <w:r w:rsidRPr="00E9230E">
        <w:rPr>
          <w:sz w:val="20"/>
          <w:szCs w:val="20"/>
        </w:rPr>
        <w:tab/>
      </w:r>
      <w:r w:rsidR="0026381C">
        <w:rPr>
          <w:sz w:val="20"/>
          <w:szCs w:val="20"/>
        </w:rPr>
        <w:tab/>
      </w:r>
      <w:r w:rsidR="0026381C">
        <w:rPr>
          <w:sz w:val="20"/>
          <w:szCs w:val="20"/>
        </w:rPr>
        <w:tab/>
      </w:r>
      <w:r w:rsidR="0026381C">
        <w:rPr>
          <w:sz w:val="20"/>
          <w:szCs w:val="20"/>
        </w:rPr>
        <w:tab/>
      </w:r>
      <w:r w:rsidRPr="00E9230E">
        <w:rPr>
          <w:sz w:val="20"/>
          <w:szCs w:val="20"/>
        </w:rPr>
        <w:t xml:space="preserve">Minimaal 1 </w:t>
      </w:r>
    </w:p>
    <w:p w14:paraId="7EF54CB5" w14:textId="77777777" w:rsidR="000844F7" w:rsidRPr="00E9230E" w:rsidRDefault="000844F7" w:rsidP="000B7408">
      <w:pPr>
        <w:tabs>
          <w:tab w:val="left" w:pos="2835"/>
        </w:tabs>
        <w:rPr>
          <w:sz w:val="20"/>
          <w:szCs w:val="20"/>
        </w:rPr>
      </w:pPr>
      <w:r w:rsidRPr="00E9230E">
        <w:rPr>
          <w:sz w:val="20"/>
          <w:szCs w:val="20"/>
        </w:rPr>
        <w:tab/>
      </w:r>
      <w:r w:rsidRPr="00E9230E">
        <w:rPr>
          <w:sz w:val="20"/>
          <w:szCs w:val="20"/>
        </w:rPr>
        <w:tab/>
      </w:r>
      <w:r w:rsidR="0026381C">
        <w:rPr>
          <w:sz w:val="20"/>
          <w:szCs w:val="20"/>
        </w:rPr>
        <w:tab/>
      </w:r>
      <w:r w:rsidR="0026381C">
        <w:rPr>
          <w:sz w:val="20"/>
          <w:szCs w:val="20"/>
        </w:rPr>
        <w:tab/>
      </w:r>
      <w:r w:rsidR="0026381C">
        <w:rPr>
          <w:sz w:val="20"/>
          <w:szCs w:val="20"/>
        </w:rPr>
        <w:tab/>
      </w:r>
      <w:r w:rsidRPr="00E9230E">
        <w:rPr>
          <w:sz w:val="20"/>
          <w:szCs w:val="20"/>
        </w:rPr>
        <w:t xml:space="preserve">Referentie gechecked bij … functie… bij … … </w:t>
      </w:r>
    </w:p>
    <w:p w14:paraId="238CB5BD" w14:textId="77777777" w:rsidR="00A06566" w:rsidRPr="000A3165" w:rsidRDefault="00A06566" w:rsidP="000B7408">
      <w:pPr>
        <w:tabs>
          <w:tab w:val="left" w:pos="2835"/>
        </w:tabs>
      </w:pPr>
    </w:p>
    <w:p w14:paraId="6824E268" w14:textId="77777777" w:rsidR="00A06566" w:rsidRPr="000A3165" w:rsidRDefault="00A06566" w:rsidP="000B7408">
      <w:pPr>
        <w:tabs>
          <w:tab w:val="left" w:pos="2835"/>
        </w:tabs>
      </w:pPr>
    </w:p>
    <w:p w14:paraId="6A0EAC4F" w14:textId="77777777" w:rsidR="00A06566" w:rsidRPr="000A3165" w:rsidRDefault="00A06566" w:rsidP="000B7408">
      <w:pPr>
        <w:tabs>
          <w:tab w:val="left" w:pos="2835"/>
        </w:tabs>
      </w:pPr>
    </w:p>
    <w:bookmarkEnd w:id="0"/>
    <w:p w14:paraId="4FF54E8E" w14:textId="77777777" w:rsidR="00A06566" w:rsidRPr="000A3165" w:rsidRDefault="00A06566" w:rsidP="000B7408">
      <w:pPr>
        <w:tabs>
          <w:tab w:val="left" w:pos="2835"/>
        </w:tabs>
      </w:pPr>
    </w:p>
    <w:p w14:paraId="10D38118" w14:textId="77777777" w:rsidR="003D46BE" w:rsidRPr="000A3165" w:rsidRDefault="003D46BE" w:rsidP="000B7408">
      <w:pPr>
        <w:tabs>
          <w:tab w:val="left" w:pos="2835"/>
        </w:tabs>
        <w:sectPr w:rsidR="003D46BE" w:rsidRPr="000A3165" w:rsidSect="00A06566">
          <w:headerReference w:type="default" r:id="rId11"/>
          <w:footerReference w:type="default" r:id="rId12"/>
          <w:pgSz w:w="11910" w:h="16845"/>
          <w:pgMar w:top="2410" w:right="1440" w:bottom="1440" w:left="1440" w:header="708" w:footer="708" w:gutter="0"/>
          <w:cols w:space="708"/>
          <w:docGrid w:linePitch="299"/>
        </w:sectPr>
      </w:pPr>
    </w:p>
    <w:p w14:paraId="1D0C3197" w14:textId="77777777" w:rsidR="00896BCE" w:rsidRPr="00720510" w:rsidRDefault="00896BCE" w:rsidP="00720510">
      <w:pPr>
        <w:jc w:val="center"/>
        <w:rPr>
          <w:b/>
          <w:bCs/>
          <w:sz w:val="24"/>
          <w:szCs w:val="24"/>
          <w:u w:val="single"/>
        </w:rPr>
      </w:pPr>
      <w:r w:rsidRPr="00720510">
        <w:rPr>
          <w:b/>
          <w:bCs/>
          <w:sz w:val="24"/>
          <w:szCs w:val="24"/>
          <w:u w:val="single"/>
        </w:rPr>
        <w:lastRenderedPageBreak/>
        <w:t>CURRICULUM VITAE</w:t>
      </w:r>
    </w:p>
    <w:p w14:paraId="77D72659" w14:textId="77777777" w:rsidR="00896BCE" w:rsidRPr="000A3165" w:rsidRDefault="00896BCE" w:rsidP="00E46020"/>
    <w:p w14:paraId="13E722E4" w14:textId="77777777" w:rsidR="00896BCE" w:rsidRPr="00517632" w:rsidRDefault="00896BCE" w:rsidP="00E46020">
      <w:pPr>
        <w:rPr>
          <w:b/>
          <w:bCs/>
          <w:sz w:val="20"/>
          <w:szCs w:val="20"/>
          <w:u w:val="single"/>
        </w:rPr>
      </w:pPr>
      <w:r w:rsidRPr="00517632">
        <w:rPr>
          <w:b/>
          <w:bCs/>
          <w:sz w:val="20"/>
          <w:szCs w:val="20"/>
          <w:u w:val="single"/>
        </w:rPr>
        <w:t>PERSONALIA</w:t>
      </w:r>
    </w:p>
    <w:p w14:paraId="2532305D" w14:textId="77777777" w:rsidR="00896BCE" w:rsidRPr="000A3165" w:rsidRDefault="00896BCE" w:rsidP="00E46020"/>
    <w:p w14:paraId="117627B8" w14:textId="77777777" w:rsidR="00896BCE" w:rsidRPr="000A3165" w:rsidRDefault="00896BCE" w:rsidP="00E46020">
      <w:r w:rsidRPr="000A3165">
        <w:t>Voornaam</w:t>
      </w:r>
      <w:r w:rsidRPr="000A3165">
        <w:tab/>
        <w:t>:</w:t>
      </w:r>
      <w:r w:rsidRPr="000A3165">
        <w:tab/>
      </w:r>
      <w:r w:rsidRPr="000A3165">
        <w:br/>
        <w:t>Achternaam</w:t>
      </w:r>
      <w:r w:rsidRPr="000A3165">
        <w:tab/>
        <w:t>:</w:t>
      </w:r>
      <w:r w:rsidRPr="000A3165">
        <w:tab/>
      </w:r>
    </w:p>
    <w:p w14:paraId="7CDE7FB4" w14:textId="77777777" w:rsidR="00896BCE" w:rsidRPr="000A3165" w:rsidRDefault="00896BCE" w:rsidP="00E46020">
      <w:r w:rsidRPr="000A3165">
        <w:t>Geboortedatum</w:t>
      </w:r>
      <w:r w:rsidRPr="000A3165">
        <w:tab/>
        <w:t>:</w:t>
      </w:r>
      <w:r w:rsidRPr="000A3165">
        <w:tab/>
      </w:r>
    </w:p>
    <w:p w14:paraId="7ED60FA0" w14:textId="77777777" w:rsidR="00896BCE" w:rsidRPr="000A3165" w:rsidRDefault="00896BCE" w:rsidP="00E46020">
      <w:r w:rsidRPr="000A3165">
        <w:t>Woonplaats</w:t>
      </w:r>
      <w:r w:rsidRPr="000A3165">
        <w:tab/>
        <w:t>:</w:t>
      </w:r>
      <w:r w:rsidRPr="000A3165">
        <w:tab/>
      </w:r>
    </w:p>
    <w:p w14:paraId="75227B69" w14:textId="77777777" w:rsidR="00896BCE" w:rsidRPr="000A3165" w:rsidRDefault="00896BCE" w:rsidP="00E46020"/>
    <w:p w14:paraId="46E568F3" w14:textId="77777777" w:rsidR="00896BCE" w:rsidRPr="00517632" w:rsidRDefault="00896BCE" w:rsidP="00E46020">
      <w:pPr>
        <w:rPr>
          <w:b/>
          <w:bCs/>
          <w:sz w:val="20"/>
          <w:szCs w:val="20"/>
          <w:u w:val="single"/>
        </w:rPr>
      </w:pPr>
      <w:r w:rsidRPr="00517632">
        <w:rPr>
          <w:b/>
          <w:bCs/>
          <w:sz w:val="20"/>
          <w:szCs w:val="20"/>
          <w:u w:val="single"/>
        </w:rPr>
        <w:t>PROFIEL</w:t>
      </w:r>
    </w:p>
    <w:p w14:paraId="69F80B37" w14:textId="77777777" w:rsidR="00896BCE" w:rsidRPr="000A3165" w:rsidRDefault="00896BCE" w:rsidP="00E46020"/>
    <w:p w14:paraId="6BD32E1F" w14:textId="77777777" w:rsidR="00A74346" w:rsidRPr="000A3165" w:rsidRDefault="00A74346" w:rsidP="00E46020"/>
    <w:p w14:paraId="1F9D3FBE" w14:textId="77777777" w:rsidR="00896BCE" w:rsidRPr="000A3165" w:rsidRDefault="00896BCE" w:rsidP="00E46020"/>
    <w:p w14:paraId="6EA325D3" w14:textId="77777777" w:rsidR="00896BCE" w:rsidRPr="00517632" w:rsidRDefault="00896BCE" w:rsidP="00942799">
      <w:pPr>
        <w:rPr>
          <w:b/>
          <w:bCs/>
          <w:u w:val="single"/>
        </w:rPr>
      </w:pPr>
      <w:r w:rsidRPr="00517632">
        <w:rPr>
          <w:b/>
          <w:bCs/>
          <w:sz w:val="20"/>
          <w:szCs w:val="20"/>
          <w:u w:val="single"/>
        </w:rPr>
        <w:t>WERKERVARING</w:t>
      </w:r>
      <w:r w:rsidRPr="00517632">
        <w:rPr>
          <w:b/>
          <w:bCs/>
          <w:sz w:val="20"/>
          <w:szCs w:val="20"/>
          <w:u w:val="single"/>
        </w:rPr>
        <w:br/>
      </w:r>
    </w:p>
    <w:p w14:paraId="03EF0CA3" w14:textId="77777777" w:rsidR="00896BCE" w:rsidRPr="00A9137B" w:rsidRDefault="00A9137B" w:rsidP="00942799">
      <w:r>
        <w:t>x-x</w:t>
      </w:r>
      <w:r w:rsidR="00896BCE" w:rsidRPr="00A9137B">
        <w:tab/>
        <w:t>:</w:t>
      </w:r>
      <w:r w:rsidR="00896BCE" w:rsidRPr="00A9137B">
        <w:tab/>
      </w:r>
      <w:r>
        <w:rPr>
          <w:b/>
          <w:bCs/>
        </w:rPr>
        <w:t>x bij x</w:t>
      </w:r>
    </w:p>
    <w:p w14:paraId="04C47BCC" w14:textId="77777777" w:rsidR="00896BCE" w:rsidRPr="000A3165" w:rsidRDefault="00896BCE" w:rsidP="00942799">
      <w:r w:rsidRPr="00A9137B">
        <w:tab/>
      </w:r>
      <w:r w:rsidRPr="00A9137B">
        <w:tab/>
      </w:r>
      <w:r w:rsidRPr="000A3165">
        <w:t>Verantwoordelijk voor:</w:t>
      </w:r>
    </w:p>
    <w:p w14:paraId="00CDE587" w14:textId="77777777" w:rsidR="00D26B9A" w:rsidRDefault="00A9137B" w:rsidP="00A9137B">
      <w:pPr>
        <w:pStyle w:val="Lijstalinea"/>
        <w:numPr>
          <w:ilvl w:val="0"/>
          <w:numId w:val="1"/>
        </w:numPr>
        <w:spacing w:after="0" w:line="240" w:lineRule="auto"/>
        <w:ind w:hanging="641"/>
      </w:pPr>
      <w:r>
        <w:t>x</w:t>
      </w:r>
    </w:p>
    <w:p w14:paraId="75EB2A28" w14:textId="77777777" w:rsidR="00A9137B" w:rsidRPr="000A3165" w:rsidRDefault="00A9137B" w:rsidP="00A9137B">
      <w:pPr>
        <w:pStyle w:val="Lijstalinea"/>
        <w:numPr>
          <w:ilvl w:val="0"/>
          <w:numId w:val="1"/>
        </w:numPr>
        <w:spacing w:after="0" w:line="240" w:lineRule="auto"/>
        <w:ind w:hanging="641"/>
      </w:pPr>
      <w:r>
        <w:t>x</w:t>
      </w:r>
    </w:p>
    <w:p w14:paraId="59BD30A0" w14:textId="77777777" w:rsidR="00896BCE" w:rsidRDefault="00896BCE" w:rsidP="00942799"/>
    <w:p w14:paraId="49FF4550" w14:textId="77777777" w:rsidR="00A9137B" w:rsidRPr="00A9137B" w:rsidRDefault="00A9137B" w:rsidP="00A9137B">
      <w:r>
        <w:t>x-x</w:t>
      </w:r>
      <w:r w:rsidRPr="00A9137B">
        <w:tab/>
        <w:t>:</w:t>
      </w:r>
      <w:r w:rsidRPr="00A9137B">
        <w:tab/>
      </w:r>
      <w:r>
        <w:rPr>
          <w:b/>
          <w:bCs/>
        </w:rPr>
        <w:t>x bij x</w:t>
      </w:r>
    </w:p>
    <w:p w14:paraId="6112EA13" w14:textId="77777777" w:rsidR="00A9137B" w:rsidRPr="000A3165" w:rsidRDefault="00A9137B" w:rsidP="00A9137B">
      <w:r w:rsidRPr="00A9137B">
        <w:tab/>
      </w:r>
      <w:r w:rsidRPr="00A9137B">
        <w:tab/>
      </w:r>
      <w:r w:rsidRPr="000A3165">
        <w:t>Verantwoordelijk voor:</w:t>
      </w:r>
    </w:p>
    <w:p w14:paraId="2DAAB6D7" w14:textId="77777777" w:rsidR="00A9137B" w:rsidRDefault="00A9137B" w:rsidP="00A9137B">
      <w:pPr>
        <w:pStyle w:val="Lijstalinea"/>
        <w:numPr>
          <w:ilvl w:val="0"/>
          <w:numId w:val="1"/>
        </w:numPr>
        <w:spacing w:after="0" w:line="240" w:lineRule="auto"/>
        <w:ind w:hanging="641"/>
      </w:pPr>
      <w:r>
        <w:t>x</w:t>
      </w:r>
    </w:p>
    <w:p w14:paraId="09352B14" w14:textId="77777777" w:rsidR="00A9137B" w:rsidRPr="000A3165" w:rsidRDefault="00A9137B" w:rsidP="00A9137B">
      <w:pPr>
        <w:pStyle w:val="Lijstalinea"/>
        <w:numPr>
          <w:ilvl w:val="0"/>
          <w:numId w:val="1"/>
        </w:numPr>
        <w:spacing w:after="0" w:line="240" w:lineRule="auto"/>
        <w:ind w:hanging="641"/>
      </w:pPr>
      <w:r>
        <w:t>x</w:t>
      </w:r>
    </w:p>
    <w:p w14:paraId="57C250FE" w14:textId="77777777" w:rsidR="00A9137B" w:rsidRDefault="00A9137B" w:rsidP="00942799"/>
    <w:p w14:paraId="54A9F8FD" w14:textId="77777777" w:rsidR="00A9137B" w:rsidRPr="00A9137B" w:rsidRDefault="00A9137B" w:rsidP="00A9137B">
      <w:r>
        <w:t>x-x</w:t>
      </w:r>
      <w:r w:rsidRPr="00A9137B">
        <w:tab/>
        <w:t>:</w:t>
      </w:r>
      <w:r w:rsidRPr="00A9137B">
        <w:tab/>
      </w:r>
      <w:r>
        <w:rPr>
          <w:b/>
          <w:bCs/>
        </w:rPr>
        <w:t>x bij x</w:t>
      </w:r>
    </w:p>
    <w:p w14:paraId="17C1DE26" w14:textId="77777777" w:rsidR="00A9137B" w:rsidRPr="000A3165" w:rsidRDefault="00A9137B" w:rsidP="00A9137B">
      <w:r w:rsidRPr="00A9137B">
        <w:tab/>
      </w:r>
      <w:r w:rsidRPr="00A9137B">
        <w:tab/>
      </w:r>
      <w:r w:rsidRPr="000A3165">
        <w:t>Verantwoordelijk voor:</w:t>
      </w:r>
    </w:p>
    <w:p w14:paraId="0374224A" w14:textId="77777777" w:rsidR="00A9137B" w:rsidRDefault="00A9137B" w:rsidP="00A9137B">
      <w:pPr>
        <w:pStyle w:val="Lijstalinea"/>
        <w:numPr>
          <w:ilvl w:val="0"/>
          <w:numId w:val="1"/>
        </w:numPr>
        <w:spacing w:after="0" w:line="240" w:lineRule="auto"/>
        <w:ind w:hanging="641"/>
      </w:pPr>
      <w:r>
        <w:t>x</w:t>
      </w:r>
    </w:p>
    <w:p w14:paraId="19541321" w14:textId="77777777" w:rsidR="00A9137B" w:rsidRPr="000A3165" w:rsidRDefault="00A9137B" w:rsidP="00A9137B">
      <w:pPr>
        <w:pStyle w:val="Lijstalinea"/>
        <w:numPr>
          <w:ilvl w:val="0"/>
          <w:numId w:val="1"/>
        </w:numPr>
        <w:spacing w:after="0" w:line="240" w:lineRule="auto"/>
        <w:ind w:hanging="641"/>
      </w:pPr>
      <w:r>
        <w:t>x</w:t>
      </w:r>
    </w:p>
    <w:p w14:paraId="496E8CD7" w14:textId="77777777" w:rsidR="006C422E" w:rsidRPr="000A3165" w:rsidRDefault="006C422E" w:rsidP="00A9137B"/>
    <w:p w14:paraId="311DE242" w14:textId="77777777" w:rsidR="006C422E" w:rsidRPr="000A3165" w:rsidRDefault="006C422E" w:rsidP="006C422E"/>
    <w:p w14:paraId="627DC2C2" w14:textId="77777777" w:rsidR="006C422E" w:rsidRPr="000A3165" w:rsidRDefault="006C422E" w:rsidP="006C422E"/>
    <w:p w14:paraId="0DA582F1" w14:textId="77777777" w:rsidR="006C422E" w:rsidRPr="000A3165" w:rsidRDefault="006C422E" w:rsidP="006C422E"/>
    <w:p w14:paraId="219D11B3" w14:textId="77777777" w:rsidR="0006171F" w:rsidRPr="000A3165" w:rsidRDefault="0006171F" w:rsidP="0006171F"/>
    <w:p w14:paraId="21BCB1B5" w14:textId="77777777" w:rsidR="0006171F" w:rsidRPr="000A3165" w:rsidRDefault="0006171F" w:rsidP="0006171F"/>
    <w:p w14:paraId="5EFA30A3" w14:textId="77777777" w:rsidR="00896BCE" w:rsidRPr="000A3165" w:rsidRDefault="00896BCE" w:rsidP="00942799"/>
    <w:p w14:paraId="3F28CCC9" w14:textId="77777777" w:rsidR="00896BCE" w:rsidRPr="00517632" w:rsidRDefault="00896BCE" w:rsidP="00E46020">
      <w:pPr>
        <w:rPr>
          <w:b/>
          <w:bCs/>
          <w:u w:val="single"/>
        </w:rPr>
      </w:pPr>
      <w:r w:rsidRPr="00517632">
        <w:rPr>
          <w:b/>
          <w:bCs/>
          <w:sz w:val="20"/>
          <w:szCs w:val="20"/>
          <w:u w:val="single"/>
        </w:rPr>
        <w:t>OPLEIDINGEN</w:t>
      </w:r>
      <w:r w:rsidRPr="00517632">
        <w:rPr>
          <w:b/>
          <w:bCs/>
          <w:sz w:val="20"/>
          <w:szCs w:val="20"/>
          <w:u w:val="single"/>
        </w:rPr>
        <w:br/>
      </w:r>
    </w:p>
    <w:p w14:paraId="1B450041" w14:textId="77777777" w:rsidR="00896BCE" w:rsidRPr="000A3165" w:rsidRDefault="00896BCE" w:rsidP="00E46020">
      <w:r w:rsidRPr="000A3165">
        <w:t>x-x</w:t>
      </w:r>
      <w:r w:rsidRPr="000A3165">
        <w:tab/>
        <w:t>:</w:t>
      </w:r>
      <w:r w:rsidRPr="000A3165">
        <w:tab/>
        <w:t>x</w:t>
      </w:r>
    </w:p>
    <w:p w14:paraId="41279129" w14:textId="77777777" w:rsidR="00896BCE" w:rsidRPr="000A3165" w:rsidRDefault="00896BCE" w:rsidP="00E46020">
      <w:r w:rsidRPr="000A3165">
        <w:t>x-x</w:t>
      </w:r>
      <w:r w:rsidRPr="000A3165">
        <w:tab/>
        <w:t>:</w:t>
      </w:r>
      <w:r w:rsidRPr="000A3165">
        <w:tab/>
        <w:t>x</w:t>
      </w:r>
    </w:p>
    <w:p w14:paraId="25F899AE" w14:textId="77777777" w:rsidR="00896BCE" w:rsidRPr="000A3165" w:rsidRDefault="00896BCE" w:rsidP="00E46020">
      <w:r w:rsidRPr="000A3165">
        <w:t>x-x</w:t>
      </w:r>
      <w:r w:rsidRPr="000A3165">
        <w:tab/>
        <w:t>:</w:t>
      </w:r>
      <w:r w:rsidRPr="000A3165">
        <w:tab/>
        <w:t>x</w:t>
      </w:r>
    </w:p>
    <w:p w14:paraId="4D2C5C23" w14:textId="77777777" w:rsidR="00896BCE" w:rsidRPr="000A3165" w:rsidRDefault="00896BCE" w:rsidP="00E46020"/>
    <w:p w14:paraId="39D77FD6" w14:textId="77777777" w:rsidR="00896BCE" w:rsidRPr="00517632" w:rsidRDefault="00896BCE" w:rsidP="00E46020">
      <w:pPr>
        <w:rPr>
          <w:b/>
          <w:bCs/>
          <w:sz w:val="20"/>
          <w:szCs w:val="20"/>
          <w:u w:val="single"/>
        </w:rPr>
      </w:pPr>
      <w:r w:rsidRPr="00517632">
        <w:rPr>
          <w:b/>
          <w:bCs/>
          <w:sz w:val="20"/>
          <w:szCs w:val="20"/>
          <w:u w:val="single"/>
        </w:rPr>
        <w:t>CURSUSSEN</w:t>
      </w:r>
    </w:p>
    <w:p w14:paraId="1B4FF568" w14:textId="77777777" w:rsidR="00896BCE" w:rsidRPr="000A3165" w:rsidRDefault="00896BCE" w:rsidP="00E46020"/>
    <w:p w14:paraId="65866741" w14:textId="77777777" w:rsidR="00896BCE" w:rsidRPr="000A3165" w:rsidRDefault="00896BCE" w:rsidP="00E46020">
      <w:r w:rsidRPr="000A3165">
        <w:t>x-x</w:t>
      </w:r>
      <w:r w:rsidRPr="000A3165">
        <w:tab/>
        <w:t>:</w:t>
      </w:r>
      <w:r w:rsidRPr="000A3165">
        <w:tab/>
        <w:t>x</w:t>
      </w:r>
    </w:p>
    <w:p w14:paraId="70340599" w14:textId="77777777" w:rsidR="00896BCE" w:rsidRPr="000A3165" w:rsidRDefault="00896BCE" w:rsidP="00E46020">
      <w:r w:rsidRPr="000A3165">
        <w:t>x-x</w:t>
      </w:r>
      <w:r w:rsidRPr="000A3165">
        <w:tab/>
        <w:t>:</w:t>
      </w:r>
      <w:r w:rsidRPr="000A3165">
        <w:tab/>
        <w:t>x</w:t>
      </w:r>
    </w:p>
    <w:p w14:paraId="16C7A862" w14:textId="77777777" w:rsidR="00896BCE" w:rsidRPr="000A3165" w:rsidRDefault="00896BCE" w:rsidP="00E46020">
      <w:r w:rsidRPr="000A3165">
        <w:t>x-x</w:t>
      </w:r>
      <w:r w:rsidRPr="000A3165">
        <w:tab/>
        <w:t>:</w:t>
      </w:r>
      <w:r w:rsidRPr="000A3165">
        <w:tab/>
        <w:t>x</w:t>
      </w:r>
    </w:p>
    <w:p w14:paraId="04937D5D" w14:textId="77777777" w:rsidR="00896BCE" w:rsidRPr="000A3165" w:rsidRDefault="00896BCE" w:rsidP="00E46020"/>
    <w:p w14:paraId="293D1062" w14:textId="77777777" w:rsidR="00896BCE" w:rsidRPr="00517632" w:rsidRDefault="00896BCE" w:rsidP="00E46020">
      <w:pPr>
        <w:rPr>
          <w:b/>
          <w:bCs/>
          <w:sz w:val="20"/>
          <w:szCs w:val="20"/>
          <w:u w:val="single"/>
        </w:rPr>
      </w:pPr>
      <w:r w:rsidRPr="00517632">
        <w:rPr>
          <w:b/>
          <w:bCs/>
          <w:sz w:val="20"/>
          <w:szCs w:val="20"/>
          <w:u w:val="single"/>
        </w:rPr>
        <w:t>COMPETENTIES</w:t>
      </w:r>
    </w:p>
    <w:p w14:paraId="26AA50E7" w14:textId="77777777" w:rsidR="00896BCE" w:rsidRPr="000A3165" w:rsidRDefault="00896BCE" w:rsidP="00E46020"/>
    <w:p w14:paraId="6EEE6477" w14:textId="77777777" w:rsidR="00896BCE" w:rsidRPr="00E46020" w:rsidRDefault="00896BCE" w:rsidP="00E46020">
      <w:r w:rsidRPr="00E46020">
        <w:t>Computervaardigheden: MS Office, x</w:t>
      </w:r>
    </w:p>
    <w:p w14:paraId="4A910C10" w14:textId="77777777" w:rsidR="00AF3163" w:rsidRPr="00E46020" w:rsidRDefault="00AF3163" w:rsidP="00E46020"/>
    <w:p w14:paraId="39888BC4" w14:textId="77777777" w:rsidR="00AF3163" w:rsidRPr="00E46020" w:rsidRDefault="00AF3163" w:rsidP="00E46020">
      <w:r w:rsidRPr="00E46020">
        <w:t>Competenties</w:t>
      </w:r>
      <w:r w:rsidRPr="00E46020">
        <w:tab/>
        <w:t>:</w:t>
      </w:r>
      <w:r w:rsidR="00BE53CC" w:rsidRPr="00E46020">
        <w:tab/>
      </w:r>
    </w:p>
    <w:p w14:paraId="4666C2C2" w14:textId="77777777" w:rsidR="00896BCE" w:rsidRPr="00E46020" w:rsidRDefault="00896BCE" w:rsidP="00E46020"/>
    <w:p w14:paraId="6F4A5D2C" w14:textId="77777777" w:rsidR="00896BCE" w:rsidRPr="00E46020" w:rsidRDefault="00896BCE" w:rsidP="00E46020">
      <w:r w:rsidRPr="00E46020">
        <w:t>Taalvaardigheid</w:t>
      </w:r>
      <w:r w:rsidRPr="00E46020">
        <w:tab/>
        <w:t>:</w:t>
      </w:r>
      <w:r w:rsidRPr="00E46020">
        <w:tab/>
        <w:t>Nederlands:</w:t>
      </w:r>
    </w:p>
    <w:p w14:paraId="12E552E1" w14:textId="77777777" w:rsidR="00896BCE" w:rsidRPr="00E46020" w:rsidRDefault="00896BCE" w:rsidP="00E46020">
      <w:r w:rsidRPr="00E46020">
        <w:tab/>
      </w:r>
      <w:r w:rsidRPr="00E46020">
        <w:tab/>
        <w:t>Spreken: Goed</w:t>
      </w:r>
      <w:r w:rsidRPr="00E46020">
        <w:tab/>
        <w:t xml:space="preserve"> </w:t>
      </w:r>
      <w:r w:rsidR="00A035B7">
        <w:tab/>
      </w:r>
      <w:r w:rsidRPr="00E46020">
        <w:t>Lezen: Goed</w:t>
      </w:r>
      <w:r w:rsidRPr="00E46020">
        <w:tab/>
      </w:r>
      <w:r w:rsidRPr="00E46020">
        <w:tab/>
        <w:t>Schrijven: Goed</w:t>
      </w:r>
    </w:p>
    <w:p w14:paraId="02A938D1" w14:textId="77777777" w:rsidR="00896BCE" w:rsidRPr="00E46020" w:rsidRDefault="00896BCE" w:rsidP="00E46020"/>
    <w:p w14:paraId="30F54A72" w14:textId="77777777" w:rsidR="00896BCE" w:rsidRPr="00E46020" w:rsidRDefault="00896BCE" w:rsidP="00E46020">
      <w:r w:rsidRPr="00E46020">
        <w:tab/>
      </w:r>
      <w:r w:rsidR="00BE53CC" w:rsidRPr="00E46020">
        <w:tab/>
      </w:r>
      <w:r w:rsidRPr="00E46020">
        <w:t>Engels:</w:t>
      </w:r>
    </w:p>
    <w:p w14:paraId="4D35CAD0" w14:textId="77777777" w:rsidR="00D873A0" w:rsidRPr="00E46020" w:rsidRDefault="00896BCE" w:rsidP="00E46020">
      <w:r w:rsidRPr="00E46020">
        <w:tab/>
      </w:r>
      <w:r w:rsidR="00BE53CC" w:rsidRPr="00E46020">
        <w:tab/>
      </w:r>
      <w:r w:rsidRPr="00E46020">
        <w:t>Spreken: Goed</w:t>
      </w:r>
      <w:r w:rsidRPr="00E46020">
        <w:tab/>
        <w:t xml:space="preserve"> </w:t>
      </w:r>
      <w:r w:rsidR="00B13A42">
        <w:tab/>
      </w:r>
      <w:r w:rsidRPr="00E46020">
        <w:t>Lezen: Goed</w:t>
      </w:r>
      <w:r w:rsidRPr="00E46020">
        <w:tab/>
      </w:r>
      <w:r w:rsidRPr="00E46020">
        <w:tab/>
        <w:t>Schrijven: Goed</w:t>
      </w:r>
    </w:p>
    <w:p w14:paraId="23B25E6A" w14:textId="77777777" w:rsidR="00782DDB" w:rsidRDefault="00782DDB" w:rsidP="00E46020"/>
    <w:p w14:paraId="0CDCBB9D" w14:textId="77777777" w:rsidR="00A74346" w:rsidRDefault="00A74346" w:rsidP="00E46020"/>
    <w:p w14:paraId="0B1624DE" w14:textId="77777777" w:rsidR="00A74346" w:rsidRPr="00706C21" w:rsidRDefault="00A74346" w:rsidP="00E46020"/>
    <w:sectPr w:rsidR="00A74346" w:rsidRPr="00706C21" w:rsidSect="00AD74FD">
      <w:headerReference w:type="default" r:id="rId13"/>
      <w:footerReference w:type="default" r:id="rId14"/>
      <w:pgSz w:w="11910" w:h="16845"/>
      <w:pgMar w:top="1440" w:right="1440" w:bottom="1440" w:left="144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556BC" w14:textId="77777777" w:rsidR="00D74856" w:rsidRDefault="00D74856" w:rsidP="00E46020">
      <w:r>
        <w:separator/>
      </w:r>
    </w:p>
  </w:endnote>
  <w:endnote w:type="continuationSeparator" w:id="0">
    <w:p w14:paraId="569C5151" w14:textId="77777777" w:rsidR="00D74856" w:rsidRDefault="00D74856" w:rsidP="00E4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AE0EB" w14:textId="77777777" w:rsidR="00D30580" w:rsidRDefault="00A74346" w:rsidP="00E46020">
    <w:pPr>
      <w:pStyle w:val="Voettekst"/>
    </w:pPr>
    <w:r w:rsidRPr="00C00744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43539214" wp14:editId="7817E31A">
              <wp:simplePos x="0" y="0"/>
              <wp:positionH relativeFrom="column">
                <wp:posOffset>-914400</wp:posOffset>
              </wp:positionH>
              <wp:positionV relativeFrom="paragraph">
                <wp:posOffset>213360</wp:posOffset>
              </wp:positionV>
              <wp:extent cx="7562850" cy="611505"/>
              <wp:effectExtent l="0" t="0" r="0" b="0"/>
              <wp:wrapNone/>
              <wp:docPr id="59" name="Shape 4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61150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62850" h="430832">
                            <a:moveTo>
                              <a:pt x="0" y="0"/>
                            </a:moveTo>
                            <a:lnTo>
                              <a:pt x="7562850" y="0"/>
                            </a:lnTo>
                            <a:lnTo>
                              <a:pt x="7562850" y="430832"/>
                            </a:lnTo>
                            <a:lnTo>
                              <a:pt x="0" y="43083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51B24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7279D538" w14:textId="77777777" w:rsidR="00D30580" w:rsidRDefault="00A74346" w:rsidP="00E46020">
                          <w:r w:rsidRPr="00C00744">
                            <w:t>recuitment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539214" id="Shape 490" o:spid="_x0000_s1029" style="position:absolute;margin-left:-1in;margin-top:16.8pt;width:595.5pt;height:48.15pt;z-index:-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562850,4308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" adj="-11796480,,5400" path="m,l7562850,r,430832l,430832,,e" fillcolor="#e51b24" stroked="f" strokeweight="0">
              <v:stroke miterlimit="83231f" joinstyle="miter"/>
              <v:formulas/>
              <v:path arrowok="t" o:connecttype="custom" textboxrect="0,0,7562850,430832"/>
              <v:textbox>
                <w:txbxContent>
                  <w:p w14:paraId="7279D538" w14:textId="77777777" w:rsidR="00D30580" w:rsidRDefault="00A74346" w:rsidP="00E46020">
                    <w:r w:rsidRPr="00C00744">
                      <w:t>recuitment</w:t>
                    </w:r>
                  </w:p>
                </w:txbxContent>
              </v:textbox>
            </v:shape>
          </w:pict>
        </mc:Fallback>
      </mc:AlternateContent>
    </w:r>
  </w:p>
  <w:p w14:paraId="4243A403" w14:textId="77777777" w:rsidR="00D30580" w:rsidRPr="00D30580" w:rsidRDefault="00A74346" w:rsidP="00E46020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70547B" wp14:editId="3B65CC39">
              <wp:simplePos x="0" y="0"/>
              <wp:positionH relativeFrom="column">
                <wp:posOffset>1481818</wp:posOffset>
              </wp:positionH>
              <wp:positionV relativeFrom="paragraph">
                <wp:posOffset>155575</wp:posOffset>
              </wp:positionV>
              <wp:extent cx="3294289" cy="451848"/>
              <wp:effectExtent l="0" t="0" r="0" b="5715"/>
              <wp:wrapNone/>
              <wp:docPr id="451" name="Tekstvak 4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289" cy="45184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694BE3" w14:textId="77777777" w:rsidR="00A74346" w:rsidRPr="00B13A42" w:rsidRDefault="00A74346" w:rsidP="00E46020">
                          <w:pPr>
                            <w:rPr>
                              <w:color w:val="FFFFFF" w:themeColor="background1"/>
                            </w:rPr>
                          </w:pPr>
                          <w:r w:rsidRPr="00B13A42">
                            <w:rPr>
                              <w:color w:val="FFFFFF" w:themeColor="background1"/>
                            </w:rPr>
                            <w:t xml:space="preserve">Maatwerk in industrie, </w:t>
                          </w:r>
                          <w:r w:rsidR="008276B4" w:rsidRPr="00B13A42">
                            <w:rPr>
                              <w:color w:val="FFFFFF" w:themeColor="background1"/>
                            </w:rPr>
                            <w:t>aerospace</w:t>
                          </w:r>
                          <w:r w:rsidRPr="00B13A42">
                            <w:rPr>
                              <w:color w:val="FFFFFF" w:themeColor="background1"/>
                            </w:rPr>
                            <w:t xml:space="preserve"> &amp;</w:t>
                          </w:r>
                          <w:r w:rsidR="008276B4" w:rsidRPr="00B13A42">
                            <w:rPr>
                              <w:color w:val="FFFFFF" w:themeColor="background1"/>
                            </w:rPr>
                            <w:t xml:space="preserve"> ruimte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70547B" id="_x0000_t202" coordsize="21600,21600" o:spt="202" path="m,l,21600r21600,l21600,xe">
              <v:stroke joinstyle="miter"/>
              <v:path gradientshapeok="t" o:connecttype="rect"/>
            </v:shapetype>
            <v:shape id="Tekstvak 451" o:spid="_x0000_s1030" type="#_x0000_t202" style="position:absolute;margin-left:116.7pt;margin-top:12.25pt;width:259.4pt;height: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" filled="f" stroked="f" strokeweight=".5pt">
              <v:textbox>
                <w:txbxContent>
                  <w:p w14:paraId="5C694BE3" w14:textId="77777777" w:rsidR="00A74346" w:rsidRPr="00B13A42" w:rsidRDefault="00A74346" w:rsidP="00E46020">
                    <w:pPr>
                      <w:rPr>
                        <w:color w:val="FFFFFF" w:themeColor="background1"/>
                      </w:rPr>
                    </w:pPr>
                    <w:r w:rsidRPr="00B13A42">
                      <w:rPr>
                        <w:color w:val="FFFFFF" w:themeColor="background1"/>
                      </w:rPr>
                      <w:t xml:space="preserve">Maatwerk in industrie, </w:t>
                    </w:r>
                    <w:r w:rsidR="008276B4" w:rsidRPr="00B13A42">
                      <w:rPr>
                        <w:color w:val="FFFFFF" w:themeColor="background1"/>
                      </w:rPr>
                      <w:t>aerospace</w:t>
                    </w:r>
                    <w:r w:rsidRPr="00B13A42">
                      <w:rPr>
                        <w:color w:val="FFFFFF" w:themeColor="background1"/>
                      </w:rPr>
                      <w:t xml:space="preserve"> &amp;</w:t>
                    </w:r>
                    <w:r w:rsidR="008276B4" w:rsidRPr="00B13A42">
                      <w:rPr>
                        <w:color w:val="FFFFFF" w:themeColor="background1"/>
                      </w:rPr>
                      <w:t xml:space="preserve"> ruimte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2A2A" w14:textId="77777777" w:rsidR="00D30580" w:rsidRDefault="00D30580" w:rsidP="00E46020">
    <w:pPr>
      <w:pStyle w:val="Voettekst"/>
    </w:pPr>
  </w:p>
  <w:p w14:paraId="2B1975EF" w14:textId="77777777" w:rsidR="00D30580" w:rsidRDefault="00D30580" w:rsidP="00E46020">
    <w:pPr>
      <w:pStyle w:val="Voettekst"/>
    </w:pPr>
  </w:p>
  <w:p w14:paraId="0ACE2227" w14:textId="77777777" w:rsidR="00A06566" w:rsidRPr="00C00744" w:rsidRDefault="00321018" w:rsidP="00E46020">
    <w:pPr>
      <w:pStyle w:val="Voetteks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B5882DE" wp14:editId="1DA16886">
          <wp:simplePos x="0" y="0"/>
          <wp:positionH relativeFrom="column">
            <wp:posOffset>3350260</wp:posOffset>
          </wp:positionH>
          <wp:positionV relativeFrom="paragraph">
            <wp:posOffset>160880</wp:posOffset>
          </wp:positionV>
          <wp:extent cx="141605" cy="141605"/>
          <wp:effectExtent l="0" t="0" r="0" b="0"/>
          <wp:wrapNone/>
          <wp:docPr id="3" name="Afbeelding 3" descr="E-mail Wit - Sjef van den Tillaart Bouwserv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-mail Wit - Sjef van den Tillaart Bouwservi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" cy="141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286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33A968" wp14:editId="5CF6D49E">
              <wp:simplePos x="0" y="0"/>
              <wp:positionH relativeFrom="column">
                <wp:posOffset>2317918</wp:posOffset>
              </wp:positionH>
              <wp:positionV relativeFrom="paragraph">
                <wp:posOffset>148422</wp:posOffset>
              </wp:positionV>
              <wp:extent cx="115570" cy="150495"/>
              <wp:effectExtent l="0" t="0" r="0" b="1905"/>
              <wp:wrapNone/>
              <wp:docPr id="63" name="Shap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570" cy="15049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0366" h="247858">
                            <a:moveTo>
                              <a:pt x="47644" y="0"/>
                            </a:moveTo>
                            <a:lnTo>
                              <a:pt x="47649" y="0"/>
                            </a:lnTo>
                            <a:lnTo>
                              <a:pt x="59583" y="4765"/>
                            </a:lnTo>
                            <a:cubicBezTo>
                              <a:pt x="71360" y="13456"/>
                              <a:pt x="81904" y="31399"/>
                              <a:pt x="84432" y="35894"/>
                            </a:cubicBezTo>
                            <a:cubicBezTo>
                              <a:pt x="95853" y="56195"/>
                              <a:pt x="104617" y="82409"/>
                              <a:pt x="91735" y="89476"/>
                            </a:cubicBezTo>
                            <a:cubicBezTo>
                              <a:pt x="91503" y="89605"/>
                              <a:pt x="91261" y="89721"/>
                              <a:pt x="91015" y="89822"/>
                            </a:cubicBezTo>
                            <a:cubicBezTo>
                              <a:pt x="90791" y="89950"/>
                              <a:pt x="88621" y="91134"/>
                              <a:pt x="86012" y="92567"/>
                            </a:cubicBezTo>
                            <a:lnTo>
                              <a:pt x="76286" y="97846"/>
                            </a:lnTo>
                            <a:cubicBezTo>
                              <a:pt x="74650" y="98797"/>
                              <a:pt x="72391" y="99237"/>
                              <a:pt x="69916" y="98974"/>
                            </a:cubicBezTo>
                            <a:cubicBezTo>
                              <a:pt x="69435" y="99118"/>
                              <a:pt x="68969" y="99255"/>
                              <a:pt x="68513" y="99387"/>
                            </a:cubicBezTo>
                            <a:cubicBezTo>
                              <a:pt x="68504" y="103217"/>
                              <a:pt x="69923" y="106857"/>
                              <a:pt x="72584" y="109588"/>
                            </a:cubicBezTo>
                            <a:lnTo>
                              <a:pt x="139215" y="177747"/>
                            </a:lnTo>
                            <a:cubicBezTo>
                              <a:pt x="141066" y="179655"/>
                              <a:pt x="143352" y="181000"/>
                              <a:pt x="145886" y="181709"/>
                            </a:cubicBezTo>
                            <a:lnTo>
                              <a:pt x="148097" y="174171"/>
                            </a:lnTo>
                            <a:cubicBezTo>
                              <a:pt x="148141" y="173963"/>
                              <a:pt x="148196" y="173755"/>
                              <a:pt x="148246" y="173578"/>
                            </a:cubicBezTo>
                            <a:cubicBezTo>
                              <a:pt x="149253" y="170265"/>
                              <a:pt x="150047" y="167501"/>
                              <a:pt x="150053" y="167483"/>
                            </a:cubicBezTo>
                            <a:cubicBezTo>
                              <a:pt x="152097" y="160691"/>
                              <a:pt x="159494" y="157292"/>
                              <a:pt x="172065" y="157292"/>
                            </a:cubicBezTo>
                            <a:cubicBezTo>
                              <a:pt x="181356" y="157292"/>
                              <a:pt x="192977" y="159144"/>
                              <a:pt x="204791" y="162513"/>
                            </a:cubicBezTo>
                            <a:cubicBezTo>
                              <a:pt x="216715" y="165911"/>
                              <a:pt x="227621" y="170485"/>
                              <a:pt x="235484" y="175400"/>
                            </a:cubicBezTo>
                            <a:cubicBezTo>
                              <a:pt x="246024" y="181978"/>
                              <a:pt x="250366" y="188721"/>
                              <a:pt x="248383" y="195434"/>
                            </a:cubicBezTo>
                            <a:cubicBezTo>
                              <a:pt x="248321" y="195647"/>
                              <a:pt x="248247" y="195855"/>
                              <a:pt x="248166" y="196063"/>
                            </a:cubicBezTo>
                            <a:cubicBezTo>
                              <a:pt x="248153" y="196131"/>
                              <a:pt x="247861" y="197127"/>
                              <a:pt x="247458" y="198478"/>
                            </a:cubicBezTo>
                            <a:lnTo>
                              <a:pt x="246539" y="201590"/>
                            </a:lnTo>
                            <a:cubicBezTo>
                              <a:pt x="246452" y="201926"/>
                              <a:pt x="246352" y="202250"/>
                              <a:pt x="246259" y="202501"/>
                            </a:cubicBezTo>
                            <a:cubicBezTo>
                              <a:pt x="240006" y="220224"/>
                              <a:pt x="231496" y="231822"/>
                              <a:pt x="218702" y="240032"/>
                            </a:cubicBezTo>
                            <a:cubicBezTo>
                              <a:pt x="210504" y="245302"/>
                              <a:pt x="201691" y="247858"/>
                              <a:pt x="191759" y="247858"/>
                            </a:cubicBezTo>
                            <a:cubicBezTo>
                              <a:pt x="188877" y="247858"/>
                              <a:pt x="185921" y="247650"/>
                              <a:pt x="182728" y="247228"/>
                            </a:cubicBezTo>
                            <a:cubicBezTo>
                              <a:pt x="150059" y="242881"/>
                              <a:pt x="106698" y="216568"/>
                              <a:pt x="69559" y="178561"/>
                            </a:cubicBezTo>
                            <a:cubicBezTo>
                              <a:pt x="30045" y="138126"/>
                              <a:pt x="5571" y="97575"/>
                              <a:pt x="2332" y="67190"/>
                            </a:cubicBezTo>
                            <a:cubicBezTo>
                              <a:pt x="0" y="57090"/>
                              <a:pt x="1457" y="45787"/>
                              <a:pt x="6447" y="35296"/>
                            </a:cubicBezTo>
                            <a:cubicBezTo>
                              <a:pt x="8903" y="30127"/>
                              <a:pt x="12164" y="25202"/>
                              <a:pt x="16139" y="20660"/>
                            </a:cubicBezTo>
                            <a:cubicBezTo>
                              <a:pt x="22247" y="13676"/>
                              <a:pt x="27999" y="9054"/>
                              <a:pt x="35927" y="4762"/>
                            </a:cubicBezTo>
                            <a:cubicBezTo>
                              <a:pt x="36132" y="4633"/>
                              <a:pt x="36343" y="4508"/>
                              <a:pt x="36530" y="4413"/>
                            </a:cubicBezTo>
                            <a:lnTo>
                              <a:pt x="41883" y="1497"/>
                            </a:lnTo>
                            <a:cubicBezTo>
                              <a:pt x="41970" y="1445"/>
                              <a:pt x="42060" y="1393"/>
                              <a:pt x="42150" y="1345"/>
                            </a:cubicBezTo>
                            <a:lnTo>
                              <a:pt x="47644" y="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71727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5444C0" id="Shape 14" o:spid="_x0000_s1026" style="position:absolute;margin-left:182.5pt;margin-top:11.7pt;width:9.1pt;height:1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0366,24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" path="m47644,r5,l59583,4765v11777,8691,22321,26634,24849,31129c95853,56195,104617,82409,91735,89476v-232,129,-474,245,-720,346c90791,89950,88621,91134,86012,92567r-9726,5279c74650,98797,72391,99237,69916,98974v-481,144,-947,281,-1403,413c68504,103217,69923,106857,72584,109588r66631,68159c141066,179655,143352,181000,145886,181709r2211,-7538c148141,173963,148196,173755,148246,173578v1007,-3313,1801,-6077,1807,-6095c152097,160691,159494,157292,172065,157292v9291,,20912,1852,32726,5221c216715,165911,227621,170485,235484,175400v10540,6578,14882,13321,12899,20034c248321,195647,248247,195855,248166,196063v-13,68,-305,1064,-708,2415l246539,201590v-87,336,-187,660,-280,911c240006,220224,231496,231822,218702,240032v-8198,5270,-17011,7826,-26943,7826c188877,247858,185921,247650,182728,247228,150059,242881,106698,216568,69559,178561,30045,138126,5571,97575,2332,67190,,57090,1457,45787,6447,35296,8903,30127,12164,25202,16139,20660,22247,13676,27999,9054,35927,4762v205,-129,416,-254,603,-349l41883,1497v87,-52,177,-104,267,-152l47644,xe" fillcolor="white [3212]" stroked="f" strokeweight="0">
              <v:stroke miterlimit="83231f" joinstyle="miter"/>
              <v:path arrowok="t" textboxrect="0,0,250366,247858"/>
            </v:shape>
          </w:pict>
        </mc:Fallback>
      </mc:AlternateContent>
    </w:r>
    <w:r w:rsidR="00D3058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447A970" wp14:editId="4C3BE0B7">
              <wp:simplePos x="0" y="0"/>
              <wp:positionH relativeFrom="column">
                <wp:posOffset>838200</wp:posOffset>
              </wp:positionH>
              <wp:positionV relativeFrom="paragraph">
                <wp:posOffset>147955</wp:posOffset>
              </wp:positionV>
              <wp:extent cx="4257675" cy="257175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57675" cy="257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F9CB0D4" w14:textId="77777777" w:rsidR="00C00744" w:rsidRPr="00A3060A" w:rsidRDefault="00D30580" w:rsidP="00E46020">
                          <w:pPr>
                            <w:rPr>
                              <w:bCs/>
                              <w:color w:val="FFFFFF" w:themeColor="background1"/>
                              <w:lang w:val="en-US"/>
                            </w:rPr>
                          </w:pPr>
                          <w:r w:rsidRPr="00A3060A">
                            <w:rPr>
                              <w:color w:val="FFFFFF" w:themeColor="background1"/>
                              <w:lang w:val="en-US"/>
                            </w:rPr>
                            <w:t xml:space="preserve">Stratt+  │ </w:t>
                          </w:r>
                          <w:hyperlink r:id="rId2" w:history="1">
                            <w:r w:rsidRPr="00A3060A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www.stratt.nl</w:t>
                            </w:r>
                          </w:hyperlink>
                          <w:r w:rsidRPr="00A3060A">
                            <w:rPr>
                              <w:color w:val="FFFFFF" w:themeColor="background1"/>
                              <w:lang w:val="en-US"/>
                            </w:rPr>
                            <w:t xml:space="preserve">  │     078 6 120 320  │     </w:t>
                          </w:r>
                          <w:r w:rsidR="00A74346" w:rsidRPr="00A3060A"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r w:rsidRPr="00A3060A">
                            <w:rPr>
                              <w:color w:val="FFFFFF" w:themeColor="background1"/>
                              <w:lang w:val="en-US"/>
                            </w:rPr>
                            <w:t>recuitment@stratt.nl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47A970" id="Rectangle 22" o:spid="_x0000_s1031" style="position:absolute;margin-left:66pt;margin-top:11.65pt;width:335.25pt;height:20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" filled="f" stroked="f">
              <v:textbox inset="0,0,0,0">
                <w:txbxContent>
                  <w:p w14:paraId="2F9CB0D4" w14:textId="77777777" w:rsidR="00C00744" w:rsidRPr="00A3060A" w:rsidRDefault="00D30580" w:rsidP="00E46020">
                    <w:pPr>
                      <w:rPr>
                        <w:bCs/>
                        <w:color w:val="FFFFFF" w:themeColor="background1"/>
                        <w:lang w:val="en-US"/>
                      </w:rPr>
                    </w:pPr>
                    <w:r w:rsidRPr="00A3060A">
                      <w:rPr>
                        <w:color w:val="FFFFFF" w:themeColor="background1"/>
                        <w:lang w:val="en-US"/>
                      </w:rPr>
                      <w:t xml:space="preserve">Stratt+  │ </w:t>
                    </w:r>
                    <w:hyperlink r:id="rId3" w:history="1">
                      <w:r w:rsidRPr="00A3060A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  <w:lang w:val="en-US"/>
                        </w:rPr>
                        <w:t>www.stratt.nl</w:t>
                      </w:r>
                    </w:hyperlink>
                    <w:r w:rsidRPr="00A3060A">
                      <w:rPr>
                        <w:color w:val="FFFFFF" w:themeColor="background1"/>
                        <w:lang w:val="en-US"/>
                      </w:rPr>
                      <w:t xml:space="preserve">  │     078 6 120 320  │     </w:t>
                    </w:r>
                    <w:r w:rsidR="00A74346" w:rsidRPr="00A3060A">
                      <w:rPr>
                        <w:color w:val="FFFFFF" w:themeColor="background1"/>
                        <w:lang w:val="en-US"/>
                      </w:rPr>
                      <w:t xml:space="preserve"> </w:t>
                    </w:r>
                    <w:r w:rsidRPr="00A3060A">
                      <w:rPr>
                        <w:color w:val="FFFFFF" w:themeColor="background1"/>
                        <w:lang w:val="en-US"/>
                      </w:rPr>
                      <w:t>recuitment@stratt.nl</w:t>
                    </w:r>
                  </w:p>
                </w:txbxContent>
              </v:textbox>
            </v:rect>
          </w:pict>
        </mc:Fallback>
      </mc:AlternateContent>
    </w:r>
    <w:r w:rsidR="00C00744" w:rsidRPr="00C00744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0289AB5" wp14:editId="20C3DD82">
              <wp:simplePos x="0" y="0"/>
              <wp:positionH relativeFrom="column">
                <wp:posOffset>-914400</wp:posOffset>
              </wp:positionH>
              <wp:positionV relativeFrom="paragraph">
                <wp:posOffset>-19685</wp:posOffset>
              </wp:positionV>
              <wp:extent cx="7562850" cy="611505"/>
              <wp:effectExtent l="0" t="0" r="0" b="0"/>
              <wp:wrapNone/>
              <wp:docPr id="57" name="Shape 4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61150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62850" h="430832">
                            <a:moveTo>
                              <a:pt x="0" y="0"/>
                            </a:moveTo>
                            <a:lnTo>
                              <a:pt x="7562850" y="0"/>
                            </a:lnTo>
                            <a:lnTo>
                              <a:pt x="7562850" y="430832"/>
                            </a:lnTo>
                            <a:lnTo>
                              <a:pt x="0" y="43083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51B24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78C7A4FF" w14:textId="77777777" w:rsidR="00C00744" w:rsidRPr="007F3D06" w:rsidRDefault="00D30580" w:rsidP="00E46020">
                          <w:pPr>
                            <w:rPr>
                              <w:lang w:val="en-US"/>
                            </w:rPr>
                          </w:pPr>
                          <w:r w:rsidRPr="007F3D06">
                            <w:rPr>
                              <w:lang w:val="en-US"/>
                            </w:rPr>
                            <w:t xml:space="preserve">Stratt+  │ </w:t>
                          </w:r>
                          <w:hyperlink r:id="rId4" w:history="1">
                            <w:r w:rsidRPr="007F3D06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www.stratt.nl</w:t>
                            </w:r>
                          </w:hyperlink>
                          <w:r w:rsidRPr="007F3D06">
                            <w:rPr>
                              <w:lang w:val="en-US"/>
                            </w:rPr>
                            <w:t xml:space="preserve">  │     078 6 120 320  │     recuitment@stratt.nl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89AB5" id="_x0000_s1032" style="position:absolute;margin-left:-1in;margin-top:-1.55pt;width:595.5pt;height:48.15pt;z-index:-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562850,4308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" adj="-11796480,,5400" path="m,l7562850,r,430832l,430832,,e" fillcolor="#e51b24" stroked="f" strokeweight="0">
              <v:stroke miterlimit="83231f" joinstyle="miter"/>
              <v:formulas/>
              <v:path arrowok="t" o:connecttype="custom" textboxrect="0,0,7562850,430832"/>
              <v:textbox>
                <w:txbxContent>
                  <w:p w14:paraId="78C7A4FF" w14:textId="77777777" w:rsidR="00C00744" w:rsidRPr="007F3D06" w:rsidRDefault="00D30580" w:rsidP="00E46020">
                    <w:pPr>
                      <w:rPr>
                        <w:lang w:val="en-US"/>
                      </w:rPr>
                    </w:pPr>
                    <w:r w:rsidRPr="007F3D06">
                      <w:rPr>
                        <w:lang w:val="en-US"/>
                      </w:rPr>
                      <w:t xml:space="preserve">Stratt+  │ </w:t>
                    </w:r>
                    <w:hyperlink r:id="rId5" w:history="1">
                      <w:r w:rsidRPr="007F3D06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www.stratt.nl</w:t>
                      </w:r>
                    </w:hyperlink>
                    <w:r w:rsidRPr="007F3D06">
                      <w:rPr>
                        <w:lang w:val="en-US"/>
                      </w:rPr>
                      <w:t xml:space="preserve">  │     078 6 120 320  │     recuitment@stratt.nl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36FB3" w14:textId="77777777" w:rsidR="00D74856" w:rsidRDefault="00D74856" w:rsidP="00E46020">
      <w:r>
        <w:separator/>
      </w:r>
    </w:p>
  </w:footnote>
  <w:footnote w:type="continuationSeparator" w:id="0">
    <w:p w14:paraId="3F119D63" w14:textId="77777777" w:rsidR="00D74856" w:rsidRDefault="00D74856" w:rsidP="00E46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52AEE" w14:textId="77777777" w:rsidR="00A06566" w:rsidRDefault="00A74346" w:rsidP="00E46020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931C2B" wp14:editId="56AC82A0">
              <wp:simplePos x="0" y="0"/>
              <wp:positionH relativeFrom="column">
                <wp:posOffset>4464685</wp:posOffset>
              </wp:positionH>
              <wp:positionV relativeFrom="paragraph">
                <wp:posOffset>529742</wp:posOffset>
              </wp:positionV>
              <wp:extent cx="192532" cy="86360"/>
              <wp:effectExtent l="0" t="0" r="0" b="8890"/>
              <wp:wrapNone/>
              <wp:docPr id="16" name="Shap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532" cy="8636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28266" h="110532">
                            <a:moveTo>
                              <a:pt x="4515" y="0"/>
                            </a:moveTo>
                            <a:lnTo>
                              <a:pt x="226419" y="0"/>
                            </a:lnTo>
                            <a:cubicBezTo>
                              <a:pt x="227072" y="0"/>
                              <a:pt x="227623" y="292"/>
                              <a:pt x="228266" y="358"/>
                            </a:cubicBezTo>
                            <a:lnTo>
                              <a:pt x="113869" y="110532"/>
                            </a:lnTo>
                            <a:lnTo>
                              <a:pt x="0" y="867"/>
                            </a:lnTo>
                            <a:cubicBezTo>
                              <a:pt x="1486" y="504"/>
                              <a:pt x="2904" y="0"/>
                              <a:pt x="4515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71727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8B3001" id="Shape 16" o:spid="_x0000_s1026" style="position:absolute;margin-left:351.55pt;margin-top:41.7pt;width:15.15pt;height:6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28266,110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" path="m4515,l226419,v653,,1204,292,1847,358l113869,110532,,867c1486,504,2904,,4515,xe" fillcolor="#717273" stroked="f" strokeweight="0">
              <v:stroke miterlimit="83231f" joinstyle="miter"/>
              <v:path arrowok="t" textboxrect="0,0,228266,110532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331C0845" wp14:editId="5576183B">
              <wp:simplePos x="0" y="0"/>
              <wp:positionH relativeFrom="column">
                <wp:posOffset>4797425</wp:posOffset>
              </wp:positionH>
              <wp:positionV relativeFrom="paragraph">
                <wp:posOffset>203835</wp:posOffset>
              </wp:positionV>
              <wp:extent cx="1543050" cy="457200"/>
              <wp:effectExtent l="0" t="0" r="0" b="0"/>
              <wp:wrapSquare wrapText="bothSides"/>
              <wp:docPr id="60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159035" w14:textId="77777777" w:rsidR="00D30580" w:rsidRPr="00E04B16" w:rsidRDefault="00D30580" w:rsidP="00E4602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04B16">
                            <w:rPr>
                              <w:sz w:val="28"/>
                              <w:szCs w:val="28"/>
                            </w:rPr>
                            <w:t xml:space="preserve">078 </w:t>
                          </w:r>
                          <w:r w:rsidR="008E35A1" w:rsidRPr="00E04B16">
                            <w:rPr>
                              <w:sz w:val="28"/>
                              <w:szCs w:val="28"/>
                            </w:rPr>
                            <w:t>–</w:t>
                          </w:r>
                          <w:r w:rsidRPr="00E04B16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8E35A1" w:rsidRPr="00E04B16">
                            <w:rPr>
                              <w:sz w:val="28"/>
                              <w:szCs w:val="28"/>
                            </w:rPr>
                            <w:t>6 120 320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1C0845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377.75pt;margin-top:16.05pt;width:121.5pt;height:3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" filled="f" stroked="f">
              <v:textbox>
                <w:txbxContent>
                  <w:p w14:paraId="15159035" w14:textId="77777777" w:rsidR="00D30580" w:rsidRPr="00E04B16" w:rsidRDefault="00D30580" w:rsidP="00E46020">
                    <w:pPr>
                      <w:rPr>
                        <w:sz w:val="28"/>
                        <w:szCs w:val="28"/>
                      </w:rPr>
                    </w:pPr>
                    <w:r w:rsidRPr="00E04B16">
                      <w:rPr>
                        <w:sz w:val="28"/>
                        <w:szCs w:val="28"/>
                      </w:rPr>
                      <w:t xml:space="preserve">078 </w:t>
                    </w:r>
                    <w:r w:rsidR="008E35A1" w:rsidRPr="00E04B16">
                      <w:rPr>
                        <w:sz w:val="28"/>
                        <w:szCs w:val="28"/>
                      </w:rPr>
                      <w:t>–</w:t>
                    </w:r>
                    <w:r w:rsidRPr="00E04B16">
                      <w:rPr>
                        <w:sz w:val="28"/>
                        <w:szCs w:val="28"/>
                      </w:rPr>
                      <w:t xml:space="preserve"> </w:t>
                    </w:r>
                    <w:r w:rsidR="008E35A1" w:rsidRPr="00E04B16">
                      <w:rPr>
                        <w:sz w:val="28"/>
                        <w:szCs w:val="28"/>
                      </w:rPr>
                      <w:t>6 120 320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8C6F1E" wp14:editId="5C8FAA03">
              <wp:simplePos x="0" y="0"/>
              <wp:positionH relativeFrom="column">
                <wp:posOffset>4683125</wp:posOffset>
              </wp:positionH>
              <wp:positionV relativeFrom="paragraph">
                <wp:posOffset>447675</wp:posOffset>
              </wp:positionV>
              <wp:extent cx="2350770" cy="1404620"/>
              <wp:effectExtent l="0" t="0" r="0" b="0"/>
              <wp:wrapSquare wrapText="bothSides"/>
              <wp:docPr id="61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4CAF72" w14:textId="77777777" w:rsidR="008E35A1" w:rsidRPr="0083656C" w:rsidRDefault="008E35A1" w:rsidP="00E4602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3656C">
                            <w:rPr>
                              <w:sz w:val="22"/>
                              <w:szCs w:val="22"/>
                            </w:rPr>
                            <w:t>recruitment@stratt.nl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E8C6F1E" id="_x0000_s1027" type="#_x0000_t202" style="position:absolute;margin-left:368.75pt;margin-top:35.25pt;width:1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" filled="f" stroked="f">
              <v:textbox style="mso-fit-shape-to-text:t">
                <w:txbxContent>
                  <w:p w14:paraId="6C4CAF72" w14:textId="77777777" w:rsidR="008E35A1" w:rsidRPr="0083656C" w:rsidRDefault="008E35A1" w:rsidP="00E46020">
                    <w:pPr>
                      <w:rPr>
                        <w:sz w:val="22"/>
                        <w:szCs w:val="22"/>
                      </w:rPr>
                    </w:pPr>
                    <w:r w:rsidRPr="0083656C">
                      <w:rPr>
                        <w:sz w:val="22"/>
                        <w:szCs w:val="22"/>
                      </w:rPr>
                      <w:t>recruitment@stratt.nl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3120" behindDoc="0" locked="0" layoutInCell="1" allowOverlap="1" wp14:anchorId="0E7A264F" wp14:editId="7F1C69C8">
          <wp:simplePos x="0" y="0"/>
          <wp:positionH relativeFrom="column">
            <wp:posOffset>-357505</wp:posOffset>
          </wp:positionH>
          <wp:positionV relativeFrom="paragraph">
            <wp:posOffset>-158296</wp:posOffset>
          </wp:positionV>
          <wp:extent cx="2411848" cy="953242"/>
          <wp:effectExtent l="0" t="0" r="0" b="0"/>
          <wp:wrapNone/>
          <wp:docPr id="9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1848" cy="9532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E35A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1309A2" wp14:editId="75653595">
              <wp:simplePos x="0" y="0"/>
              <wp:positionH relativeFrom="column">
                <wp:posOffset>4456430</wp:posOffset>
              </wp:positionH>
              <wp:positionV relativeFrom="paragraph">
                <wp:posOffset>531223</wp:posOffset>
              </wp:positionV>
              <wp:extent cx="210820" cy="129540"/>
              <wp:effectExtent l="0" t="0" r="0" b="381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820" cy="12954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7390" h="167109">
                            <a:moveTo>
                              <a:pt x="257390" y="0"/>
                            </a:moveTo>
                            <a:lnTo>
                              <a:pt x="257390" y="152773"/>
                            </a:lnTo>
                            <a:lnTo>
                              <a:pt x="253462" y="161893"/>
                            </a:lnTo>
                            <a:cubicBezTo>
                              <a:pt x="250112" y="165116"/>
                              <a:pt x="245490" y="167109"/>
                              <a:pt x="240399" y="167109"/>
                            </a:cubicBezTo>
                            <a:lnTo>
                              <a:pt x="18495" y="167109"/>
                            </a:lnTo>
                            <a:cubicBezTo>
                              <a:pt x="13383" y="167109"/>
                              <a:pt x="8760" y="165116"/>
                              <a:pt x="5414" y="161893"/>
                            </a:cubicBezTo>
                            <a:lnTo>
                              <a:pt x="0" y="149295"/>
                            </a:lnTo>
                            <a:lnTo>
                              <a:pt x="0" y="6838"/>
                            </a:lnTo>
                            <a:lnTo>
                              <a:pt x="904" y="2488"/>
                            </a:lnTo>
                            <a:lnTo>
                              <a:pt x="121308" y="118451"/>
                            </a:lnTo>
                            <a:cubicBezTo>
                              <a:pt x="123041" y="120118"/>
                              <a:pt x="125384" y="121050"/>
                              <a:pt x="127849" y="121050"/>
                            </a:cubicBezTo>
                            <a:cubicBezTo>
                              <a:pt x="130297" y="121050"/>
                              <a:pt x="132640" y="120118"/>
                              <a:pt x="134378" y="118451"/>
                            </a:cubicBezTo>
                            <a:lnTo>
                              <a:pt x="25739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71727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9524DA3" id="Shape 15" o:spid="_x0000_s1026" style="position:absolute;margin-left:350.9pt;margin-top:41.85pt;width:16.6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7390,167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" path="m257390,r,152773l253462,161893v-3350,3223,-7972,5216,-13063,5216l18495,167109v-5112,,-9735,-1993,-13081,-5216l,149295,,6838,904,2488,121308,118451v1733,1667,4076,2599,6541,2599c130297,121050,132640,120118,134378,118451l257390,xe" fillcolor="#717273" stroked="f" strokeweight="0">
              <v:stroke miterlimit="83231f" joinstyle="miter"/>
              <v:path arrowok="t" textboxrect="0,0,257390,167109"/>
            </v:shape>
          </w:pict>
        </mc:Fallback>
      </mc:AlternateContent>
    </w:r>
    <w:r w:rsidR="008E35A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C59C00" wp14:editId="25FE91D4">
              <wp:simplePos x="0" y="0"/>
              <wp:positionH relativeFrom="column">
                <wp:posOffset>4442460</wp:posOffset>
              </wp:positionH>
              <wp:positionV relativeFrom="paragraph">
                <wp:posOffset>270510</wp:posOffset>
              </wp:positionV>
              <wp:extent cx="186690" cy="208915"/>
              <wp:effectExtent l="0" t="0" r="3810" b="635"/>
              <wp:wrapNone/>
              <wp:docPr id="14" name="Shap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690" cy="20891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0366" h="247858">
                            <a:moveTo>
                              <a:pt x="47644" y="0"/>
                            </a:moveTo>
                            <a:lnTo>
                              <a:pt x="47649" y="0"/>
                            </a:lnTo>
                            <a:lnTo>
                              <a:pt x="59583" y="4765"/>
                            </a:lnTo>
                            <a:cubicBezTo>
                              <a:pt x="71360" y="13456"/>
                              <a:pt x="81904" y="31399"/>
                              <a:pt x="84432" y="35894"/>
                            </a:cubicBezTo>
                            <a:cubicBezTo>
                              <a:pt x="95853" y="56195"/>
                              <a:pt x="104617" y="82409"/>
                              <a:pt x="91735" y="89476"/>
                            </a:cubicBezTo>
                            <a:cubicBezTo>
                              <a:pt x="91503" y="89605"/>
                              <a:pt x="91261" y="89721"/>
                              <a:pt x="91015" y="89822"/>
                            </a:cubicBezTo>
                            <a:cubicBezTo>
                              <a:pt x="90791" y="89950"/>
                              <a:pt x="88621" y="91134"/>
                              <a:pt x="86012" y="92567"/>
                            </a:cubicBezTo>
                            <a:lnTo>
                              <a:pt x="76286" y="97846"/>
                            </a:lnTo>
                            <a:cubicBezTo>
                              <a:pt x="74650" y="98797"/>
                              <a:pt x="72391" y="99237"/>
                              <a:pt x="69916" y="98974"/>
                            </a:cubicBezTo>
                            <a:cubicBezTo>
                              <a:pt x="69435" y="99118"/>
                              <a:pt x="68969" y="99255"/>
                              <a:pt x="68513" y="99387"/>
                            </a:cubicBezTo>
                            <a:cubicBezTo>
                              <a:pt x="68504" y="103217"/>
                              <a:pt x="69923" y="106857"/>
                              <a:pt x="72584" y="109588"/>
                            </a:cubicBezTo>
                            <a:lnTo>
                              <a:pt x="139215" y="177747"/>
                            </a:lnTo>
                            <a:cubicBezTo>
                              <a:pt x="141066" y="179655"/>
                              <a:pt x="143352" y="181000"/>
                              <a:pt x="145886" y="181709"/>
                            </a:cubicBezTo>
                            <a:lnTo>
                              <a:pt x="148097" y="174171"/>
                            </a:lnTo>
                            <a:cubicBezTo>
                              <a:pt x="148141" y="173963"/>
                              <a:pt x="148196" y="173755"/>
                              <a:pt x="148246" y="173578"/>
                            </a:cubicBezTo>
                            <a:cubicBezTo>
                              <a:pt x="149253" y="170265"/>
                              <a:pt x="150047" y="167501"/>
                              <a:pt x="150053" y="167483"/>
                            </a:cubicBezTo>
                            <a:cubicBezTo>
                              <a:pt x="152097" y="160691"/>
                              <a:pt x="159494" y="157292"/>
                              <a:pt x="172065" y="157292"/>
                            </a:cubicBezTo>
                            <a:cubicBezTo>
                              <a:pt x="181356" y="157292"/>
                              <a:pt x="192977" y="159144"/>
                              <a:pt x="204791" y="162513"/>
                            </a:cubicBezTo>
                            <a:cubicBezTo>
                              <a:pt x="216715" y="165911"/>
                              <a:pt x="227621" y="170485"/>
                              <a:pt x="235484" y="175400"/>
                            </a:cubicBezTo>
                            <a:cubicBezTo>
                              <a:pt x="246024" y="181978"/>
                              <a:pt x="250366" y="188721"/>
                              <a:pt x="248383" y="195434"/>
                            </a:cubicBezTo>
                            <a:cubicBezTo>
                              <a:pt x="248321" y="195647"/>
                              <a:pt x="248247" y="195855"/>
                              <a:pt x="248166" y="196063"/>
                            </a:cubicBezTo>
                            <a:cubicBezTo>
                              <a:pt x="248153" y="196131"/>
                              <a:pt x="247861" y="197127"/>
                              <a:pt x="247458" y="198478"/>
                            </a:cubicBezTo>
                            <a:lnTo>
                              <a:pt x="246539" y="201590"/>
                            </a:lnTo>
                            <a:cubicBezTo>
                              <a:pt x="246452" y="201926"/>
                              <a:pt x="246352" y="202250"/>
                              <a:pt x="246259" y="202501"/>
                            </a:cubicBezTo>
                            <a:cubicBezTo>
                              <a:pt x="240006" y="220224"/>
                              <a:pt x="231496" y="231822"/>
                              <a:pt x="218702" y="240032"/>
                            </a:cubicBezTo>
                            <a:cubicBezTo>
                              <a:pt x="210504" y="245302"/>
                              <a:pt x="201691" y="247858"/>
                              <a:pt x="191759" y="247858"/>
                            </a:cubicBezTo>
                            <a:cubicBezTo>
                              <a:pt x="188877" y="247858"/>
                              <a:pt x="185921" y="247650"/>
                              <a:pt x="182728" y="247228"/>
                            </a:cubicBezTo>
                            <a:cubicBezTo>
                              <a:pt x="150059" y="242881"/>
                              <a:pt x="106698" y="216568"/>
                              <a:pt x="69559" y="178561"/>
                            </a:cubicBezTo>
                            <a:cubicBezTo>
                              <a:pt x="30045" y="138126"/>
                              <a:pt x="5571" y="97575"/>
                              <a:pt x="2332" y="67190"/>
                            </a:cubicBezTo>
                            <a:cubicBezTo>
                              <a:pt x="0" y="57090"/>
                              <a:pt x="1457" y="45787"/>
                              <a:pt x="6447" y="35296"/>
                            </a:cubicBezTo>
                            <a:cubicBezTo>
                              <a:pt x="8903" y="30127"/>
                              <a:pt x="12164" y="25202"/>
                              <a:pt x="16139" y="20660"/>
                            </a:cubicBezTo>
                            <a:cubicBezTo>
                              <a:pt x="22247" y="13676"/>
                              <a:pt x="27999" y="9054"/>
                              <a:pt x="35927" y="4762"/>
                            </a:cubicBezTo>
                            <a:cubicBezTo>
                              <a:pt x="36132" y="4633"/>
                              <a:pt x="36343" y="4508"/>
                              <a:pt x="36530" y="4413"/>
                            </a:cubicBezTo>
                            <a:lnTo>
                              <a:pt x="41883" y="1497"/>
                            </a:lnTo>
                            <a:cubicBezTo>
                              <a:pt x="41970" y="1445"/>
                              <a:pt x="42060" y="1393"/>
                              <a:pt x="42150" y="1345"/>
                            </a:cubicBezTo>
                            <a:lnTo>
                              <a:pt x="47644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71727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FAD874F" id="Shape 14" o:spid="_x0000_s1026" style="position:absolute;margin-left:349.8pt;margin-top:21.3pt;width:14.7pt;height:1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0366,24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" path="m47644,r5,l59583,4765v11777,8691,22321,26634,24849,31129c95853,56195,104617,82409,91735,89476v-232,129,-474,245,-720,346c90791,89950,88621,91134,86012,92567r-9726,5279c74650,98797,72391,99237,69916,98974v-481,144,-947,281,-1403,413c68504,103217,69923,106857,72584,109588r66631,68159c141066,179655,143352,181000,145886,181709r2211,-7538c148141,173963,148196,173755,148246,173578v1007,-3313,1801,-6077,1807,-6095c152097,160691,159494,157292,172065,157292v9291,,20912,1852,32726,5221c216715,165911,227621,170485,235484,175400v10540,6578,14882,13321,12899,20034c248321,195647,248247,195855,248166,196063v-13,68,-305,1064,-708,2415l246539,201590v-87,336,-187,660,-280,911c240006,220224,231496,231822,218702,240032v-8198,5270,-17011,7826,-26943,7826c188877,247858,185921,247650,182728,247228,150059,242881,106698,216568,69559,178561,30045,138126,5571,97575,2332,67190,,57090,1457,45787,6447,35296,8903,30127,12164,25202,16139,20660,22247,13676,27999,9054,35927,4762v205,-129,416,-254,603,-349l41883,1497v87,-52,177,-104,267,-152l47644,xe" fillcolor="#717273" stroked="f" strokeweight="0">
              <v:stroke miterlimit="83231f" joinstyle="miter"/>
              <v:path arrowok="t" textboxrect="0,0,250366,247858"/>
            </v:shape>
          </w:pict>
        </mc:Fallback>
      </mc:AlternateContent>
    </w:r>
    <w:r w:rsidR="008E35A1">
      <w:rPr>
        <w:noProof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322D4616" wp14:editId="0DE68C31">
              <wp:simplePos x="0" y="0"/>
              <wp:positionH relativeFrom="column">
                <wp:posOffset>4337050</wp:posOffset>
              </wp:positionH>
              <wp:positionV relativeFrom="paragraph">
                <wp:posOffset>-139065</wp:posOffset>
              </wp:positionV>
              <wp:extent cx="2140584" cy="410209"/>
              <wp:effectExtent l="0" t="0" r="0" b="0"/>
              <wp:wrapSquare wrapText="bothSides"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0584" cy="41020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F78E64" w14:textId="77777777" w:rsidR="00D30580" w:rsidRPr="008E35A1" w:rsidRDefault="00D30580" w:rsidP="00E46020">
                          <w:pPr>
                            <w:rPr>
                              <w:sz w:val="44"/>
                              <w:szCs w:val="44"/>
                            </w:rPr>
                          </w:pPr>
                          <w:r w:rsidRPr="008E35A1">
                            <w:rPr>
                              <w:sz w:val="44"/>
                              <w:szCs w:val="44"/>
                            </w:rPr>
                            <w:t>www.</w:t>
                          </w:r>
                          <w:hyperlink r:id="rId2" w:history="1">
                            <w:r w:rsidRPr="008E35A1">
                              <w:rPr>
                                <w:rStyle w:val="Hyperlink"/>
                                <w:color w:val="auto"/>
                                <w:sz w:val="44"/>
                                <w:szCs w:val="44"/>
                              </w:rPr>
                              <w:t>stratt</w:t>
                            </w:r>
                          </w:hyperlink>
                          <w:r w:rsidRPr="008E35A1">
                            <w:rPr>
                              <w:sz w:val="44"/>
                              <w:szCs w:val="44"/>
                            </w:rPr>
                            <w:t>.nl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2D4616" id="_x0000_s1028" type="#_x0000_t202" style="position:absolute;margin-left:341.5pt;margin-top:-10.95pt;width:168.55pt;height:32.3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" filled="f" stroked="f">
              <v:textbox>
                <w:txbxContent>
                  <w:p w14:paraId="21F78E64" w14:textId="77777777" w:rsidR="00D30580" w:rsidRPr="008E35A1" w:rsidRDefault="00D30580" w:rsidP="00E46020">
                    <w:pPr>
                      <w:rPr>
                        <w:sz w:val="44"/>
                        <w:szCs w:val="44"/>
                      </w:rPr>
                    </w:pPr>
                    <w:r w:rsidRPr="008E35A1">
                      <w:rPr>
                        <w:sz w:val="44"/>
                        <w:szCs w:val="44"/>
                      </w:rPr>
                      <w:t>www.</w:t>
                    </w:r>
                    <w:hyperlink r:id="rId3" w:history="1">
                      <w:r w:rsidRPr="008E35A1">
                        <w:rPr>
                          <w:rStyle w:val="Hyperlink"/>
                          <w:color w:val="auto"/>
                          <w:sz w:val="44"/>
                          <w:szCs w:val="44"/>
                        </w:rPr>
                        <w:t>stratt</w:t>
                      </w:r>
                    </w:hyperlink>
                    <w:r w:rsidRPr="008E35A1">
                      <w:rPr>
                        <w:sz w:val="44"/>
                        <w:szCs w:val="44"/>
                      </w:rPr>
                      <w:t>.nl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06566">
      <w:rPr>
        <w:noProof/>
      </w:rPr>
      <w:drawing>
        <wp:anchor distT="0" distB="0" distL="114300" distR="114300" simplePos="0" relativeHeight="251651072" behindDoc="0" locked="0" layoutInCell="1" allowOverlap="1" wp14:anchorId="609CF13E" wp14:editId="7FDFAF43">
          <wp:simplePos x="0" y="0"/>
          <wp:positionH relativeFrom="column">
            <wp:posOffset>-901912</wp:posOffset>
          </wp:positionH>
          <wp:positionV relativeFrom="paragraph">
            <wp:posOffset>-448310</wp:posOffset>
          </wp:positionV>
          <wp:extent cx="7543800" cy="1548103"/>
          <wp:effectExtent l="0" t="0" r="0" b="0"/>
          <wp:wrapNone/>
          <wp:docPr id="10" name="Picture 478">
            <a:hlinkClick xmlns:a="http://schemas.openxmlformats.org/drawingml/2006/main" r:id="rId3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478">
                    <a:hlinkClick r:id="rId3"/>
                  </pic:cNvPr>
                  <pic:cNvPicPr/>
                </pic:nvPicPr>
                <pic:blipFill rotWithShape="1">
                  <a:blip r:embed="rId4"/>
                  <a:srcRect l="162" t="19356" r="-162" b="-1284"/>
                  <a:stretch/>
                </pic:blipFill>
                <pic:spPr>
                  <a:xfrm>
                    <a:off x="0" y="0"/>
                    <a:ext cx="7543800" cy="15481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6A003" w14:textId="77777777" w:rsidR="00A06566" w:rsidRDefault="00A06566" w:rsidP="00E4602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58C"/>
    <w:multiLevelType w:val="hybridMultilevel"/>
    <w:tmpl w:val="172A14A6"/>
    <w:lvl w:ilvl="0" w:tplc="04130001">
      <w:start w:val="1"/>
      <w:numFmt w:val="bullet"/>
      <w:lvlText w:val=""/>
      <w:lvlJc w:val="left"/>
      <w:pPr>
        <w:ind w:left="2835" w:hanging="705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585041D1"/>
    <w:multiLevelType w:val="hybridMultilevel"/>
    <w:tmpl w:val="E736A3AA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000000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65E72AD6"/>
    <w:multiLevelType w:val="hybridMultilevel"/>
    <w:tmpl w:val="15047932"/>
    <w:lvl w:ilvl="0" w:tplc="0413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0CE"/>
    <w:rsid w:val="0006171F"/>
    <w:rsid w:val="000844F7"/>
    <w:rsid w:val="000A3165"/>
    <w:rsid w:val="000B7408"/>
    <w:rsid w:val="000E016D"/>
    <w:rsid w:val="00202986"/>
    <w:rsid w:val="00242A39"/>
    <w:rsid w:val="0026381C"/>
    <w:rsid w:val="002E39C2"/>
    <w:rsid w:val="00320535"/>
    <w:rsid w:val="00321018"/>
    <w:rsid w:val="0038100C"/>
    <w:rsid w:val="003B57FC"/>
    <w:rsid w:val="003D46BE"/>
    <w:rsid w:val="004F6C5E"/>
    <w:rsid w:val="00517632"/>
    <w:rsid w:val="005A078F"/>
    <w:rsid w:val="005E0B2B"/>
    <w:rsid w:val="006C422E"/>
    <w:rsid w:val="00706C21"/>
    <w:rsid w:val="00720510"/>
    <w:rsid w:val="00736605"/>
    <w:rsid w:val="00761590"/>
    <w:rsid w:val="0076221C"/>
    <w:rsid w:val="00782DDB"/>
    <w:rsid w:val="007F3D06"/>
    <w:rsid w:val="0081286C"/>
    <w:rsid w:val="008140EE"/>
    <w:rsid w:val="00825A97"/>
    <w:rsid w:val="008276B4"/>
    <w:rsid w:val="0083656C"/>
    <w:rsid w:val="00885A19"/>
    <w:rsid w:val="00896AC0"/>
    <w:rsid w:val="00896BCE"/>
    <w:rsid w:val="008D1EAB"/>
    <w:rsid w:val="008E35A1"/>
    <w:rsid w:val="0090442F"/>
    <w:rsid w:val="00926033"/>
    <w:rsid w:val="00942799"/>
    <w:rsid w:val="00996A54"/>
    <w:rsid w:val="009A254F"/>
    <w:rsid w:val="009A4C9E"/>
    <w:rsid w:val="009B1976"/>
    <w:rsid w:val="009F5A1F"/>
    <w:rsid w:val="00A035B7"/>
    <w:rsid w:val="00A06566"/>
    <w:rsid w:val="00A3060A"/>
    <w:rsid w:val="00A74346"/>
    <w:rsid w:val="00A8344D"/>
    <w:rsid w:val="00A9137B"/>
    <w:rsid w:val="00AD206A"/>
    <w:rsid w:val="00AD73F8"/>
    <w:rsid w:val="00AD74FD"/>
    <w:rsid w:val="00AF3163"/>
    <w:rsid w:val="00B13A42"/>
    <w:rsid w:val="00BA5F52"/>
    <w:rsid w:val="00BE53CC"/>
    <w:rsid w:val="00BF0BD8"/>
    <w:rsid w:val="00C00744"/>
    <w:rsid w:val="00D02303"/>
    <w:rsid w:val="00D26B9A"/>
    <w:rsid w:val="00D30580"/>
    <w:rsid w:val="00D6355E"/>
    <w:rsid w:val="00D74856"/>
    <w:rsid w:val="00D873A0"/>
    <w:rsid w:val="00DB038A"/>
    <w:rsid w:val="00E04B16"/>
    <w:rsid w:val="00E46020"/>
    <w:rsid w:val="00E63E42"/>
    <w:rsid w:val="00E66E58"/>
    <w:rsid w:val="00E90A7E"/>
    <w:rsid w:val="00E9230E"/>
    <w:rsid w:val="00F274F6"/>
    <w:rsid w:val="00F320CE"/>
    <w:rsid w:val="00F837D3"/>
    <w:rsid w:val="00F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E150B"/>
  <w15:docId w15:val="{1C171AA5-7CE7-485F-B631-2F5D2A9A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46020"/>
    <w:pPr>
      <w:tabs>
        <w:tab w:val="left" w:pos="1843"/>
        <w:tab w:val="left" w:pos="2127"/>
      </w:tabs>
      <w:spacing w:after="0" w:line="240" w:lineRule="auto"/>
    </w:pPr>
    <w:rPr>
      <w:rFonts w:ascii="Century Gothic" w:eastAsia="Calibri" w:hAnsi="Century Gothic" w:cs="Arial"/>
      <w:color w:val="00000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E016D"/>
    <w:pPr>
      <w:spacing w:after="0" w:line="240" w:lineRule="auto"/>
    </w:pPr>
    <w:rPr>
      <w:rFonts w:eastAsiaTheme="minorHAnsi"/>
      <w:lang w:eastAsia="en-US"/>
    </w:rPr>
  </w:style>
  <w:style w:type="paragraph" w:styleId="Koptekst">
    <w:name w:val="header"/>
    <w:basedOn w:val="Standaard"/>
    <w:link w:val="KoptekstChar"/>
    <w:uiPriority w:val="99"/>
    <w:unhideWhenUsed/>
    <w:rsid w:val="00896BC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96BCE"/>
    <w:rPr>
      <w:rFonts w:ascii="Calibri" w:eastAsia="Calibri" w:hAnsi="Calibri" w:cs="Calibri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896BC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96BCE"/>
    <w:rPr>
      <w:rFonts w:ascii="Calibri" w:eastAsia="Calibri" w:hAnsi="Calibri" w:cs="Calibri"/>
      <w:color w:val="000000"/>
    </w:rPr>
  </w:style>
  <w:style w:type="paragraph" w:styleId="Lijstalinea">
    <w:name w:val="List Paragraph"/>
    <w:basedOn w:val="Standaard"/>
    <w:uiPriority w:val="34"/>
    <w:qFormat/>
    <w:rsid w:val="00896BCE"/>
    <w:pPr>
      <w:spacing w:after="200" w:line="276" w:lineRule="auto"/>
      <w:ind w:left="720"/>
      <w:contextualSpacing/>
    </w:pPr>
    <w:rPr>
      <w:rFonts w:cs="Times New Roman"/>
      <w:color w:val="auto"/>
      <w:lang w:eastAsia="en-US"/>
    </w:rPr>
  </w:style>
  <w:style w:type="character" w:styleId="Hyperlink">
    <w:name w:val="Hyperlink"/>
    <w:basedOn w:val="Standaardalinea-lettertype"/>
    <w:uiPriority w:val="99"/>
    <w:unhideWhenUsed/>
    <w:rsid w:val="00C0074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00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tratt.nl" TargetMode="External"/><Relationship Id="rId2" Type="http://schemas.openxmlformats.org/officeDocument/2006/relationships/hyperlink" Target="http://www.stratt.nl" TargetMode="External"/><Relationship Id="rId1" Type="http://schemas.openxmlformats.org/officeDocument/2006/relationships/image" Target="media/image3.png"/><Relationship Id="rId5" Type="http://schemas.openxmlformats.org/officeDocument/2006/relationships/hyperlink" Target="http://www.stratt.nl" TargetMode="External"/><Relationship Id="rId4" Type="http://schemas.openxmlformats.org/officeDocument/2006/relationships/hyperlink" Target="http://www.stratt.n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tratt.nl" TargetMode="External"/><Relationship Id="rId2" Type="http://schemas.openxmlformats.org/officeDocument/2006/relationships/hyperlink" Target="http://www.stratt.nl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an%20van%20Dam\PycharmProjects\Stratt%20+%20opdracht\20210623_Standaard%20sjabloon%20CV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7ba91e4f-58de-4d87-9ace-d0cb9c706cb6" xsi:nil="true"/>
    <SharedWithUsers xmlns="82d7e61b-f910-4bae-9bd2-a4705746fb17">
      <UserInfo>
        <DisplayName>Yaran van Dam | Stratt+</DisplayName>
        <AccountId>76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DFF7DDE8A314D8B9C3E5BDBFDD993" ma:contentTypeVersion="13" ma:contentTypeDescription="Een nieuw document maken." ma:contentTypeScope="" ma:versionID="197c81c4798d72c4538f72921bf4f044">
  <xsd:schema xmlns:xsd="http://www.w3.org/2001/XMLSchema" xmlns:xs="http://www.w3.org/2001/XMLSchema" xmlns:p="http://schemas.microsoft.com/office/2006/metadata/properties" xmlns:ns2="7ba91e4f-58de-4d87-9ace-d0cb9c706cb6" xmlns:ns3="82d7e61b-f910-4bae-9bd2-a4705746fb17" targetNamespace="http://schemas.microsoft.com/office/2006/metadata/properties" ma:root="true" ma:fieldsID="9f4f5ca9dcb55f5b10227a405a2e5b4d" ns2:_="" ns3:_="">
    <xsd:import namespace="7ba91e4f-58de-4d87-9ace-d0cb9c706cb6"/>
    <xsd:import namespace="82d7e61b-f910-4bae-9bd2-a4705746fb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91e4f-58de-4d87-9ace-d0cb9c70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20" nillable="true" ma:displayName="Date" ma:format="DateOnly" ma:indexed="true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7e61b-f910-4bae-9bd2-a4705746fb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FA732E-DD8B-4E90-9A9A-E8E5A331A300}">
  <ds:schemaRefs>
    <ds:schemaRef ds:uri="http://schemas.microsoft.com/office/2006/metadata/properties"/>
    <ds:schemaRef ds:uri="http://schemas.microsoft.com/office/infopath/2007/PartnerControls"/>
    <ds:schemaRef ds:uri="7ba91e4f-58de-4d87-9ace-d0cb9c706cb6"/>
    <ds:schemaRef ds:uri="82d7e61b-f910-4bae-9bd2-a4705746fb17"/>
  </ds:schemaRefs>
</ds:datastoreItem>
</file>

<file path=customXml/itemProps2.xml><?xml version="1.0" encoding="utf-8"?>
<ds:datastoreItem xmlns:ds="http://schemas.openxmlformats.org/officeDocument/2006/customXml" ds:itemID="{499EFB07-6FA3-4B67-9D1E-E67AB7E0BC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87DF2E-210D-4C20-A17B-046C327CE3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0E0C7D-4F2D-4585-94CA-889E5BEF3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91e4f-58de-4d87-9ace-d0cb9c706cb6"/>
    <ds:schemaRef ds:uri="82d7e61b-f910-4bae-9bd2-a4705746fb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20210623_Standaard sjabloon CV</Template>
  <TotalTime>1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Yaran van Dam | Stratt+</dc:creator>
  <cp:keywords/>
  <dc:description/>
  <cp:lastModifiedBy>Yaran van Dam | Stratt+</cp:lastModifiedBy>
  <cp:revision>1</cp:revision>
  <cp:lastPrinted>2020-09-24T13:04:00Z</cp:lastPrinted>
  <dcterms:created xsi:type="dcterms:W3CDTF">2021-12-10T12:19:00Z</dcterms:created>
  <dcterms:modified xsi:type="dcterms:W3CDTF">2021-12-10T12:20:00Z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0x010100DE7DFF7DDE8A314D8B9C3E5BDBFDD993</vt:lpwstr>
  </property>
</Properties>
</file>